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10094"/>
      </w:tblGrid>
      <w:tr w:rsidR="00E47358" w:rsidRPr="00E47358" w14:paraId="51D62948" w14:textId="77777777" w:rsidTr="00E47358">
        <w:trPr>
          <w:trHeight w:val="471"/>
        </w:trPr>
        <w:tc>
          <w:tcPr>
            <w:tcW w:w="10094" w:type="dxa"/>
            <w:vAlign w:val="bottom"/>
          </w:tcPr>
          <w:p w14:paraId="4E9ECB5C" w14:textId="48894C4C" w:rsidR="00E47358" w:rsidRPr="00E47358" w:rsidRDefault="002A501A" w:rsidP="002A501A">
            <w:pPr>
              <w:pStyle w:val="Title"/>
              <w:jc w:val="both"/>
              <w:rPr>
                <w:b/>
              </w:rPr>
            </w:pPr>
            <w:r>
              <w:rPr>
                <w:b/>
                <w:noProof/>
                <w:lang w:val="en-IN" w:eastAsia="en-IN"/>
              </w:rPr>
              <w:drawing>
                <wp:inline distT="0" distB="0" distL="0" distR="0" wp14:anchorId="1AD81FA1" wp14:editId="1E4FC747">
                  <wp:extent cx="1184275" cy="1143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9272" cy="1196080"/>
                          </a:xfrm>
                          <a:prstGeom prst="rect">
                            <a:avLst/>
                          </a:prstGeom>
                          <a:noFill/>
                        </pic:spPr>
                      </pic:pic>
                    </a:graphicData>
                  </a:graphic>
                </wp:inline>
              </w:drawing>
            </w:r>
            <w:r>
              <w:rPr>
                <w:b/>
              </w:rPr>
              <w:t xml:space="preserve"> Google Ads Hourly Analysis</w:t>
            </w:r>
          </w:p>
        </w:tc>
      </w:tr>
    </w:tbl>
    <w:p w14:paraId="1FFA88C6" w14:textId="23BC918C" w:rsidR="002A792A" w:rsidRPr="00E47358" w:rsidRDefault="002A792A">
      <w:pPr>
        <w:pStyle w:val="Heading1"/>
        <w:rPr>
          <w:u w:val="single"/>
        </w:rPr>
      </w:pPr>
    </w:p>
    <w:p w14:paraId="695DD0B2" w14:textId="3C73FC1B" w:rsidR="002A792A" w:rsidRPr="00E47358" w:rsidRDefault="00205875" w:rsidP="00E47358">
      <w:pPr>
        <w:pStyle w:val="Date"/>
        <w:tabs>
          <w:tab w:val="left" w:pos="975"/>
        </w:tabs>
        <w:rPr>
          <w:b/>
          <w:sz w:val="24"/>
          <w:szCs w:val="24"/>
        </w:rPr>
      </w:pPr>
      <w:sdt>
        <w:sdtPr>
          <w:rPr>
            <w:b/>
            <w:sz w:val="24"/>
            <w:szCs w:val="24"/>
          </w:rPr>
          <w:alias w:val="Enter Date:"/>
          <w:tag w:val="Enter Date:"/>
          <w:id w:val="-812406238"/>
          <w:placeholder>
            <w:docPart w:val="15DB05C3548147889FB46270CCF6C6CA"/>
          </w:placeholder>
          <w:temporary/>
          <w:showingPlcHdr/>
          <w15:appearance w15:val="hidden"/>
        </w:sdtPr>
        <w:sdtEndPr/>
        <w:sdtContent>
          <w:r w:rsidR="00C3688B" w:rsidRPr="00E47358">
            <w:rPr>
              <w:b/>
              <w:sz w:val="24"/>
              <w:szCs w:val="24"/>
            </w:rPr>
            <w:t>Date</w:t>
          </w:r>
        </w:sdtContent>
      </w:sdt>
      <w:r w:rsidR="00E47358">
        <w:rPr>
          <w:b/>
          <w:sz w:val="24"/>
          <w:szCs w:val="24"/>
        </w:rPr>
        <w:t xml:space="preserve"> : 7 June 2023</w:t>
      </w:r>
      <w:r w:rsidR="00E47358">
        <w:rPr>
          <w:b/>
          <w:sz w:val="24"/>
          <w:szCs w:val="24"/>
        </w:rPr>
        <w:tab/>
      </w:r>
    </w:p>
    <w:p w14:paraId="22080388" w14:textId="77777777" w:rsidR="002A792A" w:rsidRDefault="002A792A"/>
    <w:tbl>
      <w:tblPr>
        <w:tblStyle w:val="ProjectStatusReport"/>
        <w:tblW w:w="0" w:type="auto"/>
        <w:tblInd w:w="-142"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475"/>
        <w:gridCol w:w="8467"/>
      </w:tblGrid>
      <w:tr w:rsidR="002A792A" w14:paraId="09A9464A" w14:textId="77777777" w:rsidTr="00BF6546">
        <w:trPr>
          <w:trHeight w:val="720"/>
        </w:trPr>
        <w:tc>
          <w:tcPr>
            <w:tcW w:w="2475" w:type="dxa"/>
          </w:tcPr>
          <w:p w14:paraId="287C43DC" w14:textId="5C1077EA" w:rsidR="002A792A" w:rsidRPr="00E47358" w:rsidRDefault="00E47358" w:rsidP="00E47358">
            <w:pPr>
              <w:rPr>
                <w:b/>
                <w:sz w:val="18"/>
                <w:szCs w:val="18"/>
              </w:rPr>
            </w:pPr>
            <w:r w:rsidRPr="00E47358">
              <w:rPr>
                <w:b/>
                <w:sz w:val="18"/>
                <w:szCs w:val="18"/>
              </w:rPr>
              <w:t>Project</w:t>
            </w:r>
            <w:r w:rsidR="00FF4DDB" w:rsidRPr="00E47358">
              <w:rPr>
                <w:b/>
                <w:caps/>
                <w:sz w:val="18"/>
                <w:szCs w:val="18"/>
              </w:rPr>
              <w:t xml:space="preserve"> </w:t>
            </w:r>
            <w:sdt>
              <w:sdtPr>
                <w:rPr>
                  <w:b/>
                  <w:caps/>
                  <w:sz w:val="18"/>
                  <w:szCs w:val="18"/>
                </w:rPr>
                <w:alias w:val="Enter Start Date:"/>
                <w:tag w:val="Enter Start Date:"/>
                <w:id w:val="1722633463"/>
                <w:placeholder>
                  <w:docPart w:val="502B3E04A37F4F5596E917CAF4114486"/>
                </w:placeholder>
                <w:temporary/>
                <w:showingPlcHdr/>
                <w15:appearance w15:val="hidden"/>
              </w:sdtPr>
              <w:sdtEndPr/>
              <w:sdtContent>
                <w:r w:rsidR="00FF4DDB" w:rsidRPr="00E47358">
                  <w:rPr>
                    <w:b/>
                    <w:sz w:val="18"/>
                    <w:szCs w:val="18"/>
                  </w:rPr>
                  <w:t>Start Date</w:t>
                </w:r>
              </w:sdtContent>
            </w:sdt>
            <w:r w:rsidR="004548D6" w:rsidRPr="00E47358">
              <w:rPr>
                <w:b/>
                <w:sz w:val="18"/>
                <w:szCs w:val="18"/>
              </w:rPr>
              <w:t xml:space="preserve"> </w:t>
            </w:r>
            <w:sdt>
              <w:sdtPr>
                <w:rPr>
                  <w:b/>
                  <w:sz w:val="18"/>
                  <w:szCs w:val="18"/>
                </w:rPr>
                <w:alias w:val="Separator:"/>
                <w:tag w:val="Separator:"/>
                <w:id w:val="-1058479271"/>
                <w:placeholder>
                  <w:docPart w:val="FD471B8B435943CEB9072BBFE7C26FA6"/>
                </w:placeholder>
                <w:temporary/>
                <w:showingPlcHdr/>
                <w15:appearance w15:val="hidden"/>
              </w:sdtPr>
              <w:sdtEndPr/>
              <w:sdtContent>
                <w:r w:rsidR="00E814A4" w:rsidRPr="00E47358">
                  <w:rPr>
                    <w:b/>
                    <w:sz w:val="18"/>
                    <w:szCs w:val="18"/>
                  </w:rPr>
                  <w:t>-</w:t>
                </w:r>
              </w:sdtContent>
            </w:sdt>
            <w:r w:rsidR="004548D6" w:rsidRPr="00E47358">
              <w:rPr>
                <w:b/>
                <w:sz w:val="18"/>
                <w:szCs w:val="18"/>
              </w:rPr>
              <w:t xml:space="preserve"> </w:t>
            </w:r>
            <w:sdt>
              <w:sdtPr>
                <w:rPr>
                  <w:b/>
                  <w:sz w:val="18"/>
                  <w:szCs w:val="18"/>
                </w:rPr>
                <w:alias w:val="Enter End Date:"/>
                <w:tag w:val="Enter End Date:"/>
                <w:id w:val="140325713"/>
                <w:placeholder>
                  <w:docPart w:val="CA62889583234C0F97E1309CBADF1137"/>
                </w:placeholder>
                <w:temporary/>
                <w:showingPlcHdr/>
                <w15:appearance w15:val="hidden"/>
              </w:sdtPr>
              <w:sdtEndPr/>
              <w:sdtContent>
                <w:r w:rsidR="00FF4DDB" w:rsidRPr="00E47358">
                  <w:rPr>
                    <w:b/>
                    <w:sz w:val="18"/>
                    <w:szCs w:val="18"/>
                  </w:rPr>
                  <w:t>End Date</w:t>
                </w:r>
              </w:sdtContent>
            </w:sdt>
          </w:p>
        </w:tc>
        <w:tc>
          <w:tcPr>
            <w:tcW w:w="8467" w:type="dxa"/>
            <w:tcMar>
              <w:left w:w="144" w:type="dxa"/>
            </w:tcMar>
          </w:tcPr>
          <w:p w14:paraId="42442564" w14:textId="67CA04B8" w:rsidR="002A792A" w:rsidRPr="00BF6546" w:rsidRDefault="00E47358">
            <w:pPr>
              <w:pStyle w:val="OnTrack"/>
              <w:rPr>
                <w:sz w:val="18"/>
                <w:szCs w:val="18"/>
              </w:rPr>
            </w:pPr>
            <w:r w:rsidRPr="00BF6546">
              <w:rPr>
                <w:sz w:val="18"/>
                <w:szCs w:val="18"/>
              </w:rPr>
              <w:t>Start Date – 07 -06 -2023</w:t>
            </w:r>
          </w:p>
          <w:p w14:paraId="4B5B3855" w14:textId="2FD43891" w:rsidR="002A792A" w:rsidRPr="00BF6546" w:rsidRDefault="00E47358">
            <w:pPr>
              <w:pStyle w:val="OnTrack"/>
              <w:numPr>
                <w:ilvl w:val="0"/>
                <w:numId w:val="23"/>
              </w:numPr>
              <w:rPr>
                <w:sz w:val="18"/>
                <w:szCs w:val="18"/>
              </w:rPr>
            </w:pPr>
            <w:r w:rsidRPr="00BF6546">
              <w:rPr>
                <w:sz w:val="18"/>
                <w:szCs w:val="18"/>
              </w:rPr>
              <w:t>End Date – 07 -06 2023</w:t>
            </w:r>
          </w:p>
          <w:p w14:paraId="058CE7E7" w14:textId="7F408462" w:rsidR="002A792A" w:rsidRPr="00BF6546" w:rsidRDefault="002A792A" w:rsidP="00E47358">
            <w:pPr>
              <w:pStyle w:val="AtRisk"/>
              <w:numPr>
                <w:ilvl w:val="0"/>
                <w:numId w:val="0"/>
              </w:numPr>
              <w:ind w:left="360"/>
              <w:rPr>
                <w:sz w:val="18"/>
                <w:szCs w:val="18"/>
              </w:rPr>
            </w:pPr>
          </w:p>
        </w:tc>
      </w:tr>
      <w:tr w:rsidR="002A792A" w14:paraId="1DC38A3C" w14:textId="77777777" w:rsidTr="00BF6546">
        <w:trPr>
          <w:trHeight w:val="720"/>
        </w:trPr>
        <w:tc>
          <w:tcPr>
            <w:tcW w:w="2475" w:type="dxa"/>
          </w:tcPr>
          <w:p w14:paraId="3DFA2F4B" w14:textId="44AD06C5" w:rsidR="002A792A" w:rsidRPr="00E47358" w:rsidRDefault="00E47358" w:rsidP="00E47358">
            <w:pPr>
              <w:rPr>
                <w:b/>
                <w:sz w:val="18"/>
                <w:szCs w:val="18"/>
              </w:rPr>
            </w:pPr>
            <w:r w:rsidRPr="00E47358">
              <w:rPr>
                <w:b/>
                <w:sz w:val="18"/>
                <w:szCs w:val="18"/>
              </w:rPr>
              <w:t>Objectives</w:t>
            </w:r>
          </w:p>
        </w:tc>
        <w:tc>
          <w:tcPr>
            <w:tcW w:w="8467" w:type="dxa"/>
            <w:tcMar>
              <w:left w:w="144" w:type="dxa"/>
            </w:tcMar>
          </w:tcPr>
          <w:p w14:paraId="12C990DC" w14:textId="77777777" w:rsidR="00E47358" w:rsidRPr="00BF6546" w:rsidRDefault="00E47358" w:rsidP="00E47358">
            <w:pPr>
              <w:pStyle w:val="AtRisk"/>
              <w:rPr>
                <w:sz w:val="18"/>
                <w:szCs w:val="18"/>
              </w:rPr>
            </w:pPr>
            <w:r w:rsidRPr="00BF6546">
              <w:rPr>
                <w:sz w:val="18"/>
                <w:szCs w:val="18"/>
              </w:rPr>
              <w:t>To analyses how many people who clicked on the advertisement enrolled in our course</w:t>
            </w:r>
          </w:p>
          <w:p w14:paraId="7DE2F01D" w14:textId="77777777" w:rsidR="00E47358" w:rsidRPr="00BF6546" w:rsidRDefault="00E47358" w:rsidP="00E47358">
            <w:pPr>
              <w:pStyle w:val="AtRisk"/>
              <w:rPr>
                <w:sz w:val="18"/>
                <w:szCs w:val="18"/>
              </w:rPr>
            </w:pPr>
            <w:r w:rsidRPr="00BF6546">
              <w:rPr>
                <w:sz w:val="18"/>
                <w:szCs w:val="18"/>
              </w:rPr>
              <w:t>General exploratory analyses</w:t>
            </w:r>
          </w:p>
          <w:p w14:paraId="41F522BE" w14:textId="06227E40" w:rsidR="002A792A" w:rsidRPr="00BF6546" w:rsidRDefault="00E47358" w:rsidP="00E47358">
            <w:pPr>
              <w:pStyle w:val="AtRisk"/>
              <w:rPr>
                <w:sz w:val="18"/>
                <w:szCs w:val="18"/>
              </w:rPr>
            </w:pPr>
            <w:r w:rsidRPr="00BF6546">
              <w:rPr>
                <w:sz w:val="18"/>
                <w:szCs w:val="18"/>
              </w:rPr>
              <w:t>General descriptive analyses</w:t>
            </w:r>
          </w:p>
          <w:p w14:paraId="3CDA4CDD" w14:textId="555C4E08" w:rsidR="002A792A" w:rsidRPr="00BF6546" w:rsidRDefault="002A792A" w:rsidP="00E47358">
            <w:pPr>
              <w:pStyle w:val="AtRisk"/>
              <w:numPr>
                <w:ilvl w:val="0"/>
                <w:numId w:val="0"/>
              </w:numPr>
              <w:ind w:left="360"/>
              <w:rPr>
                <w:sz w:val="18"/>
                <w:szCs w:val="18"/>
              </w:rPr>
            </w:pPr>
          </w:p>
        </w:tc>
      </w:tr>
      <w:tr w:rsidR="002A792A" w14:paraId="737F80DE" w14:textId="77777777" w:rsidTr="00BF6546">
        <w:trPr>
          <w:trHeight w:val="720"/>
        </w:trPr>
        <w:tc>
          <w:tcPr>
            <w:tcW w:w="2475" w:type="dxa"/>
          </w:tcPr>
          <w:p w14:paraId="719AF25D" w14:textId="77777777" w:rsidR="002A792A" w:rsidRPr="00BF6546" w:rsidRDefault="00205875">
            <w:pPr>
              <w:rPr>
                <w:b/>
                <w:sz w:val="18"/>
                <w:szCs w:val="18"/>
              </w:rPr>
            </w:pPr>
            <w:sdt>
              <w:sdtPr>
                <w:rPr>
                  <w:b/>
                  <w:sz w:val="18"/>
                  <w:szCs w:val="18"/>
                </w:rPr>
                <w:alias w:val="Milestones accomplished the week of:"/>
                <w:tag w:val="Milestones accomplished the week of:"/>
                <w:id w:val="1339811752"/>
                <w:placeholder>
                  <w:docPart w:val="636E3797258A402BA0A0BD5C2C54B91F"/>
                </w:placeholder>
                <w:temporary/>
                <w:showingPlcHdr/>
                <w15:appearance w15:val="hidden"/>
              </w:sdtPr>
              <w:sdtEndPr/>
              <w:sdtContent>
                <w:r w:rsidR="00FF4DDB" w:rsidRPr="00BF6546">
                  <w:rPr>
                    <w:b/>
                    <w:sz w:val="18"/>
                    <w:szCs w:val="18"/>
                  </w:rPr>
                  <w:t>Milestones accomplished the week of</w:t>
                </w:r>
              </w:sdtContent>
            </w:sdt>
            <w:r w:rsidR="00FF4DDB" w:rsidRPr="00BF6546">
              <w:rPr>
                <w:b/>
                <w:sz w:val="18"/>
                <w:szCs w:val="18"/>
              </w:rPr>
              <w:t xml:space="preserve"> </w:t>
            </w:r>
            <w:sdt>
              <w:sdtPr>
                <w:rPr>
                  <w:b/>
                  <w:sz w:val="18"/>
                  <w:szCs w:val="18"/>
                </w:rPr>
                <w:alias w:val="Enter Start Date:"/>
                <w:tag w:val="Enter Start Date:"/>
                <w:id w:val="-367756961"/>
                <w:placeholder>
                  <w:docPart w:val="71C928FF34AB4117809FA9BFDF22F376"/>
                </w:placeholder>
                <w:temporary/>
                <w:showingPlcHdr/>
                <w15:appearance w15:val="hidden"/>
              </w:sdtPr>
              <w:sdtEndPr/>
              <w:sdtContent>
                <w:r w:rsidR="00FF4DDB" w:rsidRPr="00BF6546">
                  <w:rPr>
                    <w:b/>
                    <w:sz w:val="18"/>
                    <w:szCs w:val="18"/>
                  </w:rPr>
                  <w:t>Start Date</w:t>
                </w:r>
              </w:sdtContent>
            </w:sdt>
            <w:r w:rsidR="004548D6" w:rsidRPr="00BF6546">
              <w:rPr>
                <w:b/>
                <w:sz w:val="18"/>
                <w:szCs w:val="18"/>
              </w:rPr>
              <w:t xml:space="preserve"> </w:t>
            </w:r>
            <w:sdt>
              <w:sdtPr>
                <w:rPr>
                  <w:b/>
                  <w:sz w:val="18"/>
                  <w:szCs w:val="18"/>
                </w:rPr>
                <w:alias w:val="Separator:"/>
                <w:tag w:val="Separator:"/>
                <w:id w:val="1092736303"/>
                <w:placeholder>
                  <w:docPart w:val="BC066120DDA04210A78962D54B4F4018"/>
                </w:placeholder>
                <w:temporary/>
                <w:showingPlcHdr/>
                <w15:appearance w15:val="hidden"/>
              </w:sdtPr>
              <w:sdtEndPr/>
              <w:sdtContent>
                <w:r w:rsidR="009A2858" w:rsidRPr="00BF6546">
                  <w:rPr>
                    <w:b/>
                    <w:sz w:val="18"/>
                    <w:szCs w:val="18"/>
                  </w:rPr>
                  <w:t>-</w:t>
                </w:r>
              </w:sdtContent>
            </w:sdt>
            <w:r w:rsidR="004548D6" w:rsidRPr="00BF6546">
              <w:rPr>
                <w:b/>
                <w:sz w:val="18"/>
                <w:szCs w:val="18"/>
              </w:rPr>
              <w:t xml:space="preserve"> </w:t>
            </w:r>
            <w:sdt>
              <w:sdtPr>
                <w:rPr>
                  <w:b/>
                  <w:sz w:val="18"/>
                  <w:szCs w:val="18"/>
                </w:rPr>
                <w:alias w:val="Enter End Date:"/>
                <w:tag w:val="Enter End Date:"/>
                <w:id w:val="-943373721"/>
                <w:placeholder>
                  <w:docPart w:val="F9D4EDA899EE42B486D33361071794F6"/>
                </w:placeholder>
                <w:temporary/>
                <w:showingPlcHdr/>
                <w15:appearance w15:val="hidden"/>
              </w:sdtPr>
              <w:sdtEndPr/>
              <w:sdtContent>
                <w:r w:rsidR="00FF4DDB" w:rsidRPr="00BF6546">
                  <w:rPr>
                    <w:b/>
                    <w:sz w:val="18"/>
                    <w:szCs w:val="18"/>
                  </w:rPr>
                  <w:t>End Date</w:t>
                </w:r>
              </w:sdtContent>
            </w:sdt>
            <w:r w:rsidR="004548D6" w:rsidRPr="00BF6546">
              <w:rPr>
                <w:b/>
                <w:sz w:val="18"/>
                <w:szCs w:val="18"/>
              </w:rPr>
              <w:t>:</w:t>
            </w:r>
          </w:p>
        </w:tc>
        <w:tc>
          <w:tcPr>
            <w:tcW w:w="8467" w:type="dxa"/>
            <w:tcMar>
              <w:left w:w="144" w:type="dxa"/>
            </w:tcMar>
          </w:tcPr>
          <w:p w14:paraId="176425BF" w14:textId="77777777" w:rsidR="00E47358" w:rsidRPr="00BF6546" w:rsidRDefault="00E47358" w:rsidP="00E47358">
            <w:pPr>
              <w:pStyle w:val="OnTrack"/>
              <w:rPr>
                <w:sz w:val="18"/>
                <w:szCs w:val="18"/>
              </w:rPr>
            </w:pPr>
            <w:r w:rsidRPr="00BF6546">
              <w:rPr>
                <w:sz w:val="18"/>
                <w:szCs w:val="18"/>
              </w:rPr>
              <w:t>Descriptive analyses</w:t>
            </w:r>
          </w:p>
          <w:p w14:paraId="7808D70A" w14:textId="77777777" w:rsidR="00E47358" w:rsidRPr="00BF6546" w:rsidRDefault="00E47358" w:rsidP="00E47358">
            <w:pPr>
              <w:pStyle w:val="OnTrack"/>
              <w:rPr>
                <w:sz w:val="18"/>
                <w:szCs w:val="18"/>
              </w:rPr>
            </w:pPr>
            <w:r w:rsidRPr="00BF6546">
              <w:rPr>
                <w:sz w:val="18"/>
                <w:szCs w:val="18"/>
              </w:rPr>
              <w:t>Exploratory analyses</w:t>
            </w:r>
          </w:p>
          <w:p w14:paraId="6050E06E" w14:textId="0FDFA43E" w:rsidR="002A792A" w:rsidRPr="00BF6546" w:rsidRDefault="00E47358" w:rsidP="00E47358">
            <w:pPr>
              <w:pStyle w:val="OnTrack"/>
              <w:rPr>
                <w:sz w:val="18"/>
                <w:szCs w:val="18"/>
              </w:rPr>
            </w:pPr>
            <w:r w:rsidRPr="00BF6546">
              <w:rPr>
                <w:sz w:val="18"/>
                <w:szCs w:val="18"/>
              </w:rPr>
              <w:t xml:space="preserve">Classification </w:t>
            </w:r>
            <w:proofErr w:type="gramStart"/>
            <w:r w:rsidRPr="00BF6546">
              <w:rPr>
                <w:sz w:val="18"/>
                <w:szCs w:val="18"/>
              </w:rPr>
              <w:t>of  date</w:t>
            </w:r>
            <w:proofErr w:type="gramEnd"/>
            <w:r w:rsidRPr="00BF6546">
              <w:rPr>
                <w:sz w:val="18"/>
                <w:szCs w:val="18"/>
              </w:rPr>
              <w:t xml:space="preserve">  with respect to term</w:t>
            </w:r>
          </w:p>
          <w:p w14:paraId="46ACEFFC" w14:textId="67B4873F" w:rsidR="002A792A" w:rsidRPr="00BF6546" w:rsidRDefault="002A792A" w:rsidP="00E47358">
            <w:pPr>
              <w:pStyle w:val="OnTrack"/>
              <w:numPr>
                <w:ilvl w:val="0"/>
                <w:numId w:val="0"/>
              </w:numPr>
              <w:rPr>
                <w:sz w:val="18"/>
                <w:szCs w:val="18"/>
              </w:rPr>
            </w:pPr>
          </w:p>
        </w:tc>
      </w:tr>
      <w:tr w:rsidR="002A792A" w14:paraId="13EA3E60" w14:textId="77777777" w:rsidTr="00BF6546">
        <w:trPr>
          <w:trHeight w:val="720"/>
        </w:trPr>
        <w:tc>
          <w:tcPr>
            <w:tcW w:w="2475" w:type="dxa"/>
          </w:tcPr>
          <w:p w14:paraId="7D7FBB2E" w14:textId="5EE1D159" w:rsidR="002A792A" w:rsidRDefault="002A792A" w:rsidP="00E47358"/>
        </w:tc>
        <w:tc>
          <w:tcPr>
            <w:tcW w:w="8467" w:type="dxa"/>
            <w:tcMar>
              <w:left w:w="144" w:type="dxa"/>
            </w:tcMar>
          </w:tcPr>
          <w:p w14:paraId="463FAD5A" w14:textId="737C2CDD" w:rsidR="002A792A" w:rsidRDefault="002A792A" w:rsidP="00E47358">
            <w:pPr>
              <w:pStyle w:val="AtRisk"/>
              <w:numPr>
                <w:ilvl w:val="0"/>
                <w:numId w:val="0"/>
              </w:numPr>
              <w:ind w:left="360" w:hanging="360"/>
            </w:pPr>
          </w:p>
        </w:tc>
      </w:tr>
      <w:tr w:rsidR="002A792A" w14:paraId="5F48524F" w14:textId="77777777" w:rsidTr="00BF6546">
        <w:trPr>
          <w:trHeight w:val="720"/>
        </w:trPr>
        <w:tc>
          <w:tcPr>
            <w:tcW w:w="2475" w:type="dxa"/>
          </w:tcPr>
          <w:p w14:paraId="1C6792D6" w14:textId="228DC40B" w:rsidR="002A792A" w:rsidRDefault="002A792A" w:rsidP="00E47358"/>
        </w:tc>
        <w:tc>
          <w:tcPr>
            <w:tcW w:w="8467" w:type="dxa"/>
            <w:tcMar>
              <w:left w:w="144" w:type="dxa"/>
            </w:tcMar>
          </w:tcPr>
          <w:p w14:paraId="49ABCF9B" w14:textId="46960048" w:rsidR="002A792A" w:rsidRDefault="002A792A" w:rsidP="00E47358">
            <w:pPr>
              <w:pStyle w:val="HighRisk"/>
              <w:numPr>
                <w:ilvl w:val="0"/>
                <w:numId w:val="0"/>
              </w:numPr>
              <w:ind w:left="360"/>
            </w:pPr>
          </w:p>
        </w:tc>
      </w:tr>
      <w:tr w:rsidR="002A792A" w14:paraId="01E8FDB5" w14:textId="77777777" w:rsidTr="00BF6546">
        <w:trPr>
          <w:trHeight w:val="576"/>
        </w:trPr>
        <w:tc>
          <w:tcPr>
            <w:tcW w:w="2475" w:type="dxa"/>
          </w:tcPr>
          <w:p w14:paraId="748A9B34" w14:textId="0BF4E0EA" w:rsidR="002A792A" w:rsidRDefault="002A792A" w:rsidP="00E47358"/>
        </w:tc>
        <w:tc>
          <w:tcPr>
            <w:tcW w:w="8467" w:type="dxa"/>
            <w:tcMar>
              <w:left w:w="144" w:type="dxa"/>
            </w:tcMar>
          </w:tcPr>
          <w:p w14:paraId="0471196C" w14:textId="09BB6C03" w:rsidR="002A792A" w:rsidRDefault="002A792A" w:rsidP="00E47358"/>
        </w:tc>
      </w:tr>
      <w:tr w:rsidR="002A792A" w14:paraId="1C1B6962" w14:textId="77777777" w:rsidTr="00BF6546">
        <w:trPr>
          <w:trHeight w:val="576"/>
        </w:trPr>
        <w:tc>
          <w:tcPr>
            <w:tcW w:w="2475" w:type="dxa"/>
          </w:tcPr>
          <w:p w14:paraId="6259C871" w14:textId="700EE563" w:rsidR="002A792A" w:rsidRDefault="002A792A" w:rsidP="00E47358"/>
        </w:tc>
        <w:tc>
          <w:tcPr>
            <w:tcW w:w="8467" w:type="dxa"/>
            <w:tcMar>
              <w:left w:w="144" w:type="dxa"/>
            </w:tcMar>
          </w:tcPr>
          <w:p w14:paraId="296B8008" w14:textId="0DDE33B1" w:rsidR="002A792A" w:rsidRDefault="002A792A" w:rsidP="00E47358"/>
        </w:tc>
      </w:tr>
    </w:tbl>
    <w:p w14:paraId="62A68A19" w14:textId="77777777" w:rsidR="002A792A" w:rsidRDefault="00205875">
      <w:pPr>
        <w:pStyle w:val="Heading1"/>
        <w:keepNext w:val="0"/>
        <w:keepLines w:val="0"/>
        <w:pageBreakBefore/>
      </w:pPr>
      <w:sdt>
        <w:sdtPr>
          <w:alias w:val="Contact Information:"/>
          <w:tag w:val="Contact Information:"/>
          <w:id w:val="-1670934749"/>
          <w:placeholder>
            <w:docPart w:val="719EE8A57A614EA98E858E4CD7F0831C"/>
          </w:placeholder>
          <w:temporary/>
          <w:showingPlcHdr/>
          <w15:appearance w15:val="hidden"/>
        </w:sdtPr>
        <w:sdtEndPr/>
        <w:sdtContent>
          <w:r w:rsidR="006D480F" w:rsidRPr="00BF6546">
            <w:rPr>
              <w:b/>
              <w:color w:val="000000" w:themeColor="text1"/>
              <w:sz w:val="28"/>
              <w:szCs w:val="28"/>
            </w:rPr>
            <w:t>Contact Information</w:t>
          </w:r>
        </w:sdtContent>
      </w:sdt>
    </w:p>
    <w:p w14:paraId="2B89EAA4" w14:textId="77777777" w:rsidR="00E47358" w:rsidRPr="00BF6546" w:rsidRDefault="00E47358" w:rsidP="00E47358">
      <w:pPr>
        <w:rPr>
          <w:sz w:val="24"/>
          <w:szCs w:val="24"/>
        </w:rPr>
      </w:pPr>
      <w:r w:rsidRPr="00BF6546">
        <w:rPr>
          <w:sz w:val="24"/>
          <w:szCs w:val="24"/>
        </w:rPr>
        <w:t xml:space="preserve">This project is performed for educational purpose of under the guidance of </w:t>
      </w:r>
      <w:proofErr w:type="spellStart"/>
      <w:proofErr w:type="gramStart"/>
      <w:r w:rsidRPr="00BF6546">
        <w:rPr>
          <w:sz w:val="24"/>
          <w:szCs w:val="24"/>
        </w:rPr>
        <w:t>Siddhivinayak</w:t>
      </w:r>
      <w:proofErr w:type="spellEnd"/>
      <w:r w:rsidRPr="00BF6546">
        <w:rPr>
          <w:sz w:val="24"/>
          <w:szCs w:val="24"/>
        </w:rPr>
        <w:t xml:space="preserve">  Sir</w:t>
      </w:r>
      <w:proofErr w:type="gramEnd"/>
      <w:r w:rsidRPr="00BF6546">
        <w:rPr>
          <w:sz w:val="24"/>
          <w:szCs w:val="24"/>
        </w:rPr>
        <w:t xml:space="preserve"> .</w:t>
      </w:r>
    </w:p>
    <w:p w14:paraId="2A0CD573" w14:textId="6F740989" w:rsidR="002A792A" w:rsidRDefault="002A792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Enter contact details of Client Project Manager and Client Project Champion in this table"/>
      </w:tblPr>
      <w:tblGrid>
        <w:gridCol w:w="3694"/>
        <w:gridCol w:w="7106"/>
      </w:tblGrid>
      <w:tr w:rsidR="002A792A" w14:paraId="206C39F3" w14:textId="77777777" w:rsidTr="00AB08ED">
        <w:tc>
          <w:tcPr>
            <w:tcW w:w="3694" w:type="dxa"/>
          </w:tcPr>
          <w:p w14:paraId="496553A0" w14:textId="4DD2B3E2" w:rsidR="002A792A" w:rsidRPr="00BF6546" w:rsidRDefault="00E47358">
            <w:pPr>
              <w:pStyle w:val="NoSpacing"/>
              <w:rPr>
                <w:sz w:val="22"/>
                <w:szCs w:val="22"/>
              </w:rPr>
            </w:pPr>
            <w:r w:rsidRPr="00BF6546">
              <w:rPr>
                <w:rStyle w:val="Strong"/>
                <w:sz w:val="22"/>
                <w:szCs w:val="22"/>
              </w:rPr>
              <w:t>Project Manager</w:t>
            </w:r>
          </w:p>
          <w:p w14:paraId="4F45F977" w14:textId="325DA2E7" w:rsidR="002A792A" w:rsidRPr="00BF6546" w:rsidRDefault="00E47358">
            <w:pPr>
              <w:pStyle w:val="NoSpacing"/>
              <w:rPr>
                <w:sz w:val="22"/>
                <w:szCs w:val="22"/>
              </w:rPr>
            </w:pPr>
            <w:proofErr w:type="gramStart"/>
            <w:r w:rsidRPr="00BF6546">
              <w:rPr>
                <w:sz w:val="22"/>
                <w:szCs w:val="22"/>
              </w:rPr>
              <w:t>Name :</w:t>
            </w:r>
            <w:proofErr w:type="gramEnd"/>
            <w:r w:rsidRPr="00BF6546">
              <w:rPr>
                <w:sz w:val="22"/>
                <w:szCs w:val="22"/>
              </w:rPr>
              <w:t xml:space="preserve"> </w:t>
            </w:r>
            <w:proofErr w:type="spellStart"/>
            <w:r w:rsidRPr="00BF6546">
              <w:rPr>
                <w:sz w:val="22"/>
                <w:szCs w:val="22"/>
              </w:rPr>
              <w:t>Siddhivinayak</w:t>
            </w:r>
            <w:proofErr w:type="spellEnd"/>
            <w:r w:rsidRPr="00BF6546">
              <w:rPr>
                <w:sz w:val="22"/>
                <w:szCs w:val="22"/>
              </w:rPr>
              <w:t xml:space="preserve">  </w:t>
            </w:r>
            <w:proofErr w:type="spellStart"/>
            <w:r w:rsidRPr="00BF6546">
              <w:rPr>
                <w:sz w:val="22"/>
                <w:szCs w:val="22"/>
              </w:rPr>
              <w:t>Phulwadkar</w:t>
            </w:r>
            <w:proofErr w:type="spellEnd"/>
          </w:p>
          <w:p w14:paraId="4A8029FD" w14:textId="52572794" w:rsidR="002A792A" w:rsidRPr="00BF6546" w:rsidRDefault="00205875">
            <w:pPr>
              <w:pStyle w:val="NoSpacing"/>
              <w:rPr>
                <w:sz w:val="22"/>
                <w:szCs w:val="22"/>
              </w:rPr>
            </w:pPr>
            <w:sdt>
              <w:sdtPr>
                <w:rPr>
                  <w:sz w:val="22"/>
                  <w:szCs w:val="22"/>
                </w:rPr>
                <w:alias w:val="Mobile:"/>
                <w:tag w:val="Mobile:"/>
                <w:id w:val="-942689847"/>
                <w:placeholder>
                  <w:docPart w:val="37C1F61CEE0148CAB4ABB2D4A08C022A"/>
                </w:placeholder>
                <w:temporary/>
                <w:showingPlcHdr/>
                <w15:appearance w15:val="hidden"/>
              </w:sdtPr>
              <w:sdtEndPr/>
              <w:sdtContent>
                <w:r w:rsidR="006D480F" w:rsidRPr="00BF6546">
                  <w:rPr>
                    <w:sz w:val="22"/>
                    <w:szCs w:val="22"/>
                  </w:rPr>
                  <w:t>Mobile:</w:t>
                </w:r>
              </w:sdtContent>
            </w:sdt>
            <w:r w:rsidR="004548D6" w:rsidRPr="00BF6546">
              <w:rPr>
                <w:sz w:val="22"/>
                <w:szCs w:val="22"/>
              </w:rPr>
              <w:t xml:space="preserve"> </w:t>
            </w:r>
            <w:r w:rsidR="00E47358" w:rsidRPr="00BF6546">
              <w:rPr>
                <w:sz w:val="22"/>
                <w:szCs w:val="22"/>
              </w:rPr>
              <w:t>9028965955</w:t>
            </w:r>
          </w:p>
          <w:p w14:paraId="31D7ADFF" w14:textId="049EE77E" w:rsidR="002A792A" w:rsidRDefault="00205875" w:rsidP="00B709C2">
            <w:pPr>
              <w:pStyle w:val="NoSpacing"/>
            </w:pPr>
            <w:sdt>
              <w:sdtPr>
                <w:rPr>
                  <w:sz w:val="22"/>
                  <w:szCs w:val="22"/>
                </w:rPr>
                <w:alias w:val="Email:"/>
                <w:tag w:val="Email:"/>
                <w:id w:val="1263736066"/>
                <w:placeholder>
                  <w:docPart w:val="3CD27C71C4D9463E972918C0321AB824"/>
                </w:placeholder>
                <w:temporary/>
                <w:showingPlcHdr/>
                <w15:appearance w15:val="hidden"/>
              </w:sdtPr>
              <w:sdtEndPr/>
              <w:sdtContent>
                <w:r w:rsidR="006D480F" w:rsidRPr="00BF6546">
                  <w:rPr>
                    <w:sz w:val="22"/>
                    <w:szCs w:val="22"/>
                  </w:rPr>
                  <w:t>Email:</w:t>
                </w:r>
              </w:sdtContent>
            </w:sdt>
            <w:r w:rsidR="004548D6" w:rsidRPr="00BF6546">
              <w:rPr>
                <w:sz w:val="22"/>
                <w:szCs w:val="22"/>
              </w:rPr>
              <w:t xml:space="preserve"> </w:t>
            </w:r>
            <w:hyperlink r:id="rId10" w:history="1">
              <w:r w:rsidR="00B709C2" w:rsidRPr="00BF6546">
                <w:rPr>
                  <w:rStyle w:val="Hyperlink"/>
                  <w:sz w:val="22"/>
                  <w:szCs w:val="22"/>
                </w:rPr>
                <w:t>siddhivinayakphulwadkar@gmail.com</w:t>
              </w:r>
            </w:hyperlink>
          </w:p>
        </w:tc>
        <w:tc>
          <w:tcPr>
            <w:tcW w:w="7106" w:type="dxa"/>
          </w:tcPr>
          <w:sdt>
            <w:sdtPr>
              <w:rPr>
                <w:rStyle w:val="Strong"/>
              </w:rPr>
              <w:alias w:val="Enter Client Project Champion Name:"/>
              <w:tag w:val="Enter Client Project Champion Name:"/>
              <w:id w:val="1813510936"/>
              <w:placeholder>
                <w:docPart w:val="D3420F2E310D48A9AD4EF2823EB489D9"/>
              </w:placeholder>
              <w:temporary/>
              <w:showingPlcHdr/>
              <w15:appearance w15:val="hidden"/>
              <w:text/>
            </w:sdtPr>
            <w:sdtEndPr>
              <w:rPr>
                <w:rStyle w:val="Strong"/>
              </w:rPr>
            </w:sdtEndPr>
            <w:sdtContent>
              <w:p w14:paraId="3A3AD65F" w14:textId="77777777" w:rsidR="002A792A" w:rsidRDefault="004548D6">
                <w:pPr>
                  <w:pStyle w:val="NoSpacing"/>
                  <w:rPr>
                    <w:rStyle w:val="Strong"/>
                  </w:rPr>
                </w:pPr>
                <w:r w:rsidRPr="00BF6546">
                  <w:rPr>
                    <w:rStyle w:val="Strong"/>
                    <w:sz w:val="22"/>
                    <w:szCs w:val="22"/>
                  </w:rPr>
                  <w:t>Client Project Champion</w:t>
                </w:r>
              </w:p>
            </w:sdtContent>
          </w:sdt>
          <w:p w14:paraId="7E3EBFF7" w14:textId="3C8D0978" w:rsidR="002A792A" w:rsidRPr="00BF6546" w:rsidRDefault="00E47358">
            <w:pPr>
              <w:pStyle w:val="NoSpacing"/>
              <w:rPr>
                <w:sz w:val="22"/>
                <w:szCs w:val="22"/>
              </w:rPr>
            </w:pPr>
            <w:proofErr w:type="gramStart"/>
            <w:r w:rsidRPr="00BF6546">
              <w:rPr>
                <w:sz w:val="22"/>
                <w:szCs w:val="22"/>
              </w:rPr>
              <w:t>Name :</w:t>
            </w:r>
            <w:proofErr w:type="gramEnd"/>
            <w:r w:rsidRPr="00BF6546">
              <w:rPr>
                <w:sz w:val="22"/>
                <w:szCs w:val="22"/>
              </w:rPr>
              <w:t xml:space="preserve"> Arti </w:t>
            </w:r>
            <w:proofErr w:type="spellStart"/>
            <w:r w:rsidRPr="00BF6546">
              <w:rPr>
                <w:sz w:val="22"/>
                <w:szCs w:val="22"/>
              </w:rPr>
              <w:t>Sukhadev</w:t>
            </w:r>
            <w:proofErr w:type="spellEnd"/>
            <w:r w:rsidRPr="00BF6546">
              <w:rPr>
                <w:sz w:val="22"/>
                <w:szCs w:val="22"/>
              </w:rPr>
              <w:t xml:space="preserve"> Patil</w:t>
            </w:r>
          </w:p>
          <w:p w14:paraId="4857758B" w14:textId="644C1845" w:rsidR="002A792A" w:rsidRPr="00BF6546" w:rsidRDefault="00205875">
            <w:pPr>
              <w:pStyle w:val="NoSpacing"/>
              <w:rPr>
                <w:sz w:val="22"/>
                <w:szCs w:val="22"/>
              </w:rPr>
            </w:pPr>
            <w:sdt>
              <w:sdtPr>
                <w:rPr>
                  <w:sz w:val="22"/>
                  <w:szCs w:val="22"/>
                </w:rPr>
                <w:alias w:val="Mobile:"/>
                <w:tag w:val="Mobile:"/>
                <w:id w:val="-1398509681"/>
                <w:placeholder>
                  <w:docPart w:val="CFAAA159A6A64F3B8C44E2D7F6F63030"/>
                </w:placeholder>
                <w:temporary/>
                <w:showingPlcHdr/>
                <w15:appearance w15:val="hidden"/>
              </w:sdtPr>
              <w:sdtEndPr/>
              <w:sdtContent>
                <w:r w:rsidR="006D480F" w:rsidRPr="00BF6546">
                  <w:rPr>
                    <w:sz w:val="22"/>
                    <w:szCs w:val="22"/>
                  </w:rPr>
                  <w:t>Mobile:</w:t>
                </w:r>
              </w:sdtContent>
            </w:sdt>
            <w:r w:rsidR="006D480F" w:rsidRPr="00BF6546">
              <w:rPr>
                <w:sz w:val="22"/>
                <w:szCs w:val="22"/>
              </w:rPr>
              <w:t xml:space="preserve"> </w:t>
            </w:r>
            <w:r w:rsidR="00E47358" w:rsidRPr="00BF6546">
              <w:rPr>
                <w:sz w:val="22"/>
                <w:szCs w:val="22"/>
              </w:rPr>
              <w:t>8623845944</w:t>
            </w:r>
          </w:p>
          <w:p w14:paraId="5E45376D" w14:textId="081402D8" w:rsidR="002A792A" w:rsidRDefault="00205875" w:rsidP="00E47358">
            <w:pPr>
              <w:pStyle w:val="NoSpacing"/>
            </w:pPr>
            <w:sdt>
              <w:sdtPr>
                <w:rPr>
                  <w:sz w:val="22"/>
                  <w:szCs w:val="22"/>
                </w:rPr>
                <w:alias w:val="Email:"/>
                <w:tag w:val="Email:"/>
                <w:id w:val="1073171497"/>
                <w:placeholder>
                  <w:docPart w:val="76F1D061550F429FBCCF2571AF991CB4"/>
                </w:placeholder>
                <w:temporary/>
                <w:showingPlcHdr/>
                <w15:appearance w15:val="hidden"/>
              </w:sdtPr>
              <w:sdtEndPr/>
              <w:sdtContent>
                <w:r w:rsidR="006D480F" w:rsidRPr="00BF6546">
                  <w:rPr>
                    <w:sz w:val="22"/>
                    <w:szCs w:val="22"/>
                  </w:rPr>
                  <w:t>Email:</w:t>
                </w:r>
              </w:sdtContent>
            </w:sdt>
            <w:r w:rsidR="006D480F" w:rsidRPr="00BF6546">
              <w:rPr>
                <w:sz w:val="22"/>
                <w:szCs w:val="22"/>
              </w:rPr>
              <w:t xml:space="preserve"> </w:t>
            </w:r>
            <w:hyperlink r:id="rId11" w:history="1">
              <w:r w:rsidR="00B42F86" w:rsidRPr="001205CA">
                <w:rPr>
                  <w:rStyle w:val="Hyperlink"/>
                  <w:sz w:val="22"/>
                  <w:szCs w:val="22"/>
                </w:rPr>
                <w:t>parti5863@gmail.com</w:t>
              </w:r>
            </w:hyperlink>
            <w:bookmarkStart w:id="0" w:name="_GoBack"/>
            <w:bookmarkEnd w:id="0"/>
          </w:p>
        </w:tc>
      </w:tr>
    </w:tbl>
    <w:p w14:paraId="72F7E196" w14:textId="77777777" w:rsidR="002A792A" w:rsidRDefault="00205875">
      <w:pPr>
        <w:pStyle w:val="Heading1"/>
      </w:pPr>
      <w:sdt>
        <w:sdtPr>
          <w:alias w:val="Project Abstract:"/>
          <w:tag w:val="Project Abstract:"/>
          <w:id w:val="-1505734807"/>
          <w:placeholder>
            <w:docPart w:val="DF17719A417349F0AE6A4C1164C6A9D5"/>
          </w:placeholder>
          <w:temporary/>
          <w:showingPlcHdr/>
          <w15:appearance w15:val="hidden"/>
        </w:sdtPr>
        <w:sdtEndPr/>
        <w:sdtContent>
          <w:r w:rsidR="006D480F" w:rsidRPr="00BF6546">
            <w:rPr>
              <w:b/>
              <w:color w:val="000000" w:themeColor="text1"/>
              <w:sz w:val="24"/>
              <w:szCs w:val="24"/>
            </w:rPr>
            <w:t>Project Abstract</w:t>
          </w:r>
        </w:sdtContent>
      </w:sdt>
    </w:p>
    <w:p w14:paraId="2A962E2E" w14:textId="713A89CB" w:rsidR="002A792A" w:rsidRPr="00BF6546" w:rsidRDefault="00B709C2">
      <w:pPr>
        <w:rPr>
          <w:sz w:val="22"/>
          <w:szCs w:val="22"/>
        </w:rPr>
      </w:pPr>
      <w:r w:rsidRPr="00BF6546">
        <w:rPr>
          <w:sz w:val="22"/>
          <w:szCs w:val="22"/>
        </w:rPr>
        <w:t xml:space="preserve">The dataset is about showing advertisement to students for course enrollment. Our main objective was to understand on which time students are clicked on our ads and enrolled our course. Problem statement is </w:t>
      </w:r>
      <w:proofErr w:type="gramStart"/>
      <w:r w:rsidRPr="00BF6546">
        <w:rPr>
          <w:sz w:val="22"/>
          <w:szCs w:val="22"/>
        </w:rPr>
        <w:t>classify</w:t>
      </w:r>
      <w:proofErr w:type="gramEnd"/>
      <w:r w:rsidRPr="00BF6546">
        <w:rPr>
          <w:sz w:val="22"/>
          <w:szCs w:val="22"/>
        </w:rPr>
        <w:t xml:space="preserve"> as we are looking for preferred timing in a day where we can do marketing and we will get definitely sales. For this dataset we have applied decision tree algorithm and performed exploratory and descriptive analysis</w:t>
      </w:r>
    </w:p>
    <w:p w14:paraId="6DC52F73" w14:textId="6509F40F" w:rsidR="00B709C2" w:rsidRPr="00BF6546" w:rsidRDefault="00B709C2">
      <w:pPr>
        <w:rPr>
          <w:sz w:val="22"/>
          <w:szCs w:val="22"/>
        </w:rPr>
      </w:pPr>
    </w:p>
    <w:p w14:paraId="49E4C84D" w14:textId="35B89AD3" w:rsidR="00B709C2" w:rsidRDefault="00B709C2"/>
    <w:p w14:paraId="06186CF8" w14:textId="0A14C4F2" w:rsidR="00B709C2" w:rsidRDefault="00B709C2"/>
    <w:p w14:paraId="59D43E45" w14:textId="4B29D14E" w:rsidR="00B709C2" w:rsidRDefault="00B709C2"/>
    <w:p w14:paraId="1E4F833E" w14:textId="5B6C008C" w:rsidR="00B709C2" w:rsidRDefault="00B709C2"/>
    <w:p w14:paraId="595DE28F" w14:textId="48E46C01" w:rsidR="00B709C2" w:rsidRDefault="00B709C2"/>
    <w:p w14:paraId="7E103827" w14:textId="5323503B" w:rsidR="00B709C2" w:rsidRDefault="00B709C2"/>
    <w:p w14:paraId="0CC9B6C9" w14:textId="63D85AAC" w:rsidR="00B709C2" w:rsidRDefault="00B709C2"/>
    <w:p w14:paraId="7E1B6FD7" w14:textId="76E31F2F" w:rsidR="00B709C2" w:rsidRDefault="00B709C2"/>
    <w:p w14:paraId="023040B8" w14:textId="7E637111" w:rsidR="00B709C2" w:rsidRDefault="00B709C2"/>
    <w:p w14:paraId="47F59A94" w14:textId="37CB6FA1" w:rsidR="00B709C2" w:rsidRDefault="00B709C2"/>
    <w:p w14:paraId="12865400" w14:textId="33207E72" w:rsidR="00B709C2" w:rsidRDefault="00B709C2"/>
    <w:p w14:paraId="00E7456F" w14:textId="504FB21D" w:rsidR="00B709C2" w:rsidRPr="004B0E58" w:rsidRDefault="00B709C2" w:rsidP="00B709C2">
      <w:pPr>
        <w:pStyle w:val="Heading1"/>
        <w:ind w:left="720"/>
        <w:rPr>
          <w:b/>
          <w:color w:val="auto"/>
          <w:sz w:val="48"/>
          <w:szCs w:val="48"/>
        </w:rPr>
      </w:pPr>
      <w:r>
        <w:rPr>
          <w:b/>
          <w:color w:val="auto"/>
          <w:sz w:val="48"/>
          <w:szCs w:val="48"/>
        </w:rPr>
        <w:t xml:space="preserve">       </w:t>
      </w:r>
      <w:r w:rsidR="003126F3">
        <w:rPr>
          <w:b/>
          <w:color w:val="auto"/>
          <w:sz w:val="48"/>
          <w:szCs w:val="48"/>
        </w:rPr>
        <w:t xml:space="preserve">  </w:t>
      </w:r>
      <w:r>
        <w:rPr>
          <w:b/>
          <w:color w:val="auto"/>
          <w:sz w:val="48"/>
          <w:szCs w:val="48"/>
        </w:rPr>
        <w:t xml:space="preserve"> </w:t>
      </w:r>
      <w:r w:rsidRPr="004B0E58">
        <w:rPr>
          <w:b/>
          <w:color w:val="auto"/>
          <w:sz w:val="48"/>
          <w:szCs w:val="48"/>
        </w:rPr>
        <w:t>Google Ads Hourly Analysis</w:t>
      </w:r>
    </w:p>
    <w:p w14:paraId="3B93B80B" w14:textId="77777777" w:rsidR="00B709C2" w:rsidRPr="004B0E58" w:rsidRDefault="00B709C2" w:rsidP="00B709C2">
      <w:pPr>
        <w:rPr>
          <w:b/>
          <w:color w:val="auto"/>
          <w:sz w:val="36"/>
          <w:szCs w:val="36"/>
        </w:rPr>
      </w:pPr>
      <w:r w:rsidRPr="004B0E58">
        <w:rPr>
          <w:b/>
          <w:color w:val="auto"/>
          <w:sz w:val="36"/>
          <w:szCs w:val="36"/>
        </w:rPr>
        <w:t>Importing libraries</w:t>
      </w:r>
    </w:p>
    <w:p w14:paraId="009FA333" w14:textId="4BA5219F" w:rsidR="00B709C2" w:rsidRDefault="00B709C2" w:rsidP="00B709C2">
      <w:pPr>
        <w:ind w:left="720"/>
      </w:pPr>
      <w:r w:rsidRPr="00B709C2">
        <w:rPr>
          <w:noProof/>
          <w:lang w:val="en-IN" w:eastAsia="en-IN"/>
        </w:rPr>
        <w:drawing>
          <wp:inline distT="0" distB="0" distL="0" distR="0" wp14:anchorId="49CA190C" wp14:editId="692FC1CA">
            <wp:extent cx="4629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609600"/>
                    </a:xfrm>
                    <a:prstGeom prst="rect">
                      <a:avLst/>
                    </a:prstGeom>
                  </pic:spPr>
                </pic:pic>
              </a:graphicData>
            </a:graphic>
          </wp:inline>
        </w:drawing>
      </w:r>
    </w:p>
    <w:p w14:paraId="1907C0DB" w14:textId="66D7C690" w:rsidR="00B709C2" w:rsidRDefault="00B709C2" w:rsidP="00B709C2">
      <w:pPr>
        <w:ind w:left="720"/>
      </w:pPr>
    </w:p>
    <w:p w14:paraId="7EE96451" w14:textId="03295586" w:rsidR="00B709C2" w:rsidRPr="00B709C2" w:rsidRDefault="00B709C2" w:rsidP="00B709C2">
      <w:pPr>
        <w:rPr>
          <w:b/>
          <w:sz w:val="36"/>
          <w:szCs w:val="36"/>
        </w:rPr>
      </w:pPr>
      <w:r w:rsidRPr="004B0E58">
        <w:rPr>
          <w:b/>
          <w:sz w:val="36"/>
          <w:szCs w:val="36"/>
        </w:rPr>
        <w:t>Importing dataset</w:t>
      </w:r>
    </w:p>
    <w:p w14:paraId="2F89FA67" w14:textId="16AAC899" w:rsidR="00B709C2" w:rsidRDefault="00B709C2">
      <w:r w:rsidRPr="00B709C2">
        <w:rPr>
          <w:noProof/>
          <w:lang w:val="en-IN" w:eastAsia="en-IN"/>
        </w:rPr>
        <w:drawing>
          <wp:inline distT="0" distB="0" distL="0" distR="0" wp14:anchorId="30DE6322" wp14:editId="0937C15C">
            <wp:extent cx="6858000" cy="26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69240"/>
                    </a:xfrm>
                    <a:prstGeom prst="rect">
                      <a:avLst/>
                    </a:prstGeom>
                  </pic:spPr>
                </pic:pic>
              </a:graphicData>
            </a:graphic>
          </wp:inline>
        </w:drawing>
      </w:r>
    </w:p>
    <w:p w14:paraId="03484A24" w14:textId="32FCA759" w:rsidR="00B709C2" w:rsidRDefault="00B709C2">
      <w:r w:rsidRPr="00B709C2">
        <w:rPr>
          <w:noProof/>
          <w:lang w:val="en-IN" w:eastAsia="en-IN"/>
        </w:rPr>
        <w:drawing>
          <wp:inline distT="0" distB="0" distL="0" distR="0" wp14:anchorId="148DF4DA" wp14:editId="24F715C8">
            <wp:extent cx="44767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1962150"/>
                    </a:xfrm>
                    <a:prstGeom prst="rect">
                      <a:avLst/>
                    </a:prstGeom>
                  </pic:spPr>
                </pic:pic>
              </a:graphicData>
            </a:graphic>
          </wp:inline>
        </w:drawing>
      </w:r>
    </w:p>
    <w:p w14:paraId="2BFA7935" w14:textId="77777777" w:rsidR="00B709C2" w:rsidRPr="00476521" w:rsidRDefault="00B709C2" w:rsidP="00B709C2">
      <w:pPr>
        <w:rPr>
          <w:b/>
          <w:sz w:val="36"/>
          <w:szCs w:val="36"/>
        </w:rPr>
      </w:pPr>
      <w:r w:rsidRPr="00476521">
        <w:rPr>
          <w:b/>
          <w:sz w:val="36"/>
          <w:szCs w:val="36"/>
        </w:rPr>
        <w:t>Preprocessing the dataset</w:t>
      </w:r>
    </w:p>
    <w:p w14:paraId="21ACCCB6" w14:textId="15D6A691" w:rsidR="00B709C2" w:rsidRDefault="00B709C2">
      <w:r w:rsidRPr="00B709C2">
        <w:rPr>
          <w:noProof/>
          <w:lang w:val="en-IN" w:eastAsia="en-IN"/>
        </w:rPr>
        <w:drawing>
          <wp:inline distT="0" distB="0" distL="0" distR="0" wp14:anchorId="3DD895B9" wp14:editId="38F4A6EF">
            <wp:extent cx="40862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95275"/>
                    </a:xfrm>
                    <a:prstGeom prst="rect">
                      <a:avLst/>
                    </a:prstGeom>
                  </pic:spPr>
                </pic:pic>
              </a:graphicData>
            </a:graphic>
          </wp:inline>
        </w:drawing>
      </w:r>
    </w:p>
    <w:p w14:paraId="66C0C1EB" w14:textId="45A5E558" w:rsidR="00B709C2" w:rsidRDefault="00B709C2">
      <w:r w:rsidRPr="00B709C2">
        <w:rPr>
          <w:noProof/>
          <w:lang w:val="en-IN" w:eastAsia="en-IN"/>
        </w:rPr>
        <w:lastRenderedPageBreak/>
        <w:drawing>
          <wp:inline distT="0" distB="0" distL="0" distR="0" wp14:anchorId="22596058" wp14:editId="59D1CED5">
            <wp:extent cx="408622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2076450"/>
                    </a:xfrm>
                    <a:prstGeom prst="rect">
                      <a:avLst/>
                    </a:prstGeom>
                  </pic:spPr>
                </pic:pic>
              </a:graphicData>
            </a:graphic>
          </wp:inline>
        </w:drawing>
      </w:r>
    </w:p>
    <w:p w14:paraId="085C4228" w14:textId="31BAAB51" w:rsidR="00B709C2" w:rsidRDefault="00181BBB">
      <w:r w:rsidRPr="00181BBB">
        <w:rPr>
          <w:noProof/>
          <w:lang w:val="en-IN" w:eastAsia="en-IN"/>
        </w:rPr>
        <w:drawing>
          <wp:inline distT="0" distB="0" distL="0" distR="0" wp14:anchorId="75553B74" wp14:editId="61D6D743">
            <wp:extent cx="371475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295275"/>
                    </a:xfrm>
                    <a:prstGeom prst="rect">
                      <a:avLst/>
                    </a:prstGeom>
                  </pic:spPr>
                </pic:pic>
              </a:graphicData>
            </a:graphic>
          </wp:inline>
        </w:drawing>
      </w:r>
    </w:p>
    <w:p w14:paraId="614B20E9" w14:textId="51B7ED59" w:rsidR="00181BBB" w:rsidRDefault="00181BBB">
      <w:r w:rsidRPr="00181BBB">
        <w:rPr>
          <w:noProof/>
          <w:lang w:val="en-IN" w:eastAsia="en-IN"/>
        </w:rPr>
        <w:drawing>
          <wp:inline distT="0" distB="0" distL="0" distR="0" wp14:anchorId="20A9A1A8" wp14:editId="26AB6A19">
            <wp:extent cx="4362450" cy="1285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285875"/>
                    </a:xfrm>
                    <a:prstGeom prst="rect">
                      <a:avLst/>
                    </a:prstGeom>
                  </pic:spPr>
                </pic:pic>
              </a:graphicData>
            </a:graphic>
          </wp:inline>
        </w:drawing>
      </w:r>
    </w:p>
    <w:p w14:paraId="181949B3" w14:textId="6ABAD474" w:rsidR="00181BBB" w:rsidRDefault="00181BBB">
      <w:r w:rsidRPr="00181BBB">
        <w:rPr>
          <w:noProof/>
          <w:lang w:val="en-IN" w:eastAsia="en-IN"/>
        </w:rPr>
        <w:drawing>
          <wp:inline distT="0" distB="0" distL="0" distR="0" wp14:anchorId="30066E8B" wp14:editId="01CBA922">
            <wp:extent cx="5086350" cy="80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809625"/>
                    </a:xfrm>
                    <a:prstGeom prst="rect">
                      <a:avLst/>
                    </a:prstGeom>
                  </pic:spPr>
                </pic:pic>
              </a:graphicData>
            </a:graphic>
          </wp:inline>
        </w:drawing>
      </w:r>
    </w:p>
    <w:p w14:paraId="1C7545FA" w14:textId="4475C0CA" w:rsidR="00181BBB" w:rsidRDefault="00181BBB">
      <w:r w:rsidRPr="00181BBB">
        <w:rPr>
          <w:noProof/>
          <w:lang w:val="en-IN" w:eastAsia="en-IN"/>
        </w:rPr>
        <w:drawing>
          <wp:inline distT="0" distB="0" distL="0" distR="0" wp14:anchorId="3CC81283" wp14:editId="627AF0E6">
            <wp:extent cx="5934075" cy="466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466725"/>
                    </a:xfrm>
                    <a:prstGeom prst="rect">
                      <a:avLst/>
                    </a:prstGeom>
                  </pic:spPr>
                </pic:pic>
              </a:graphicData>
            </a:graphic>
          </wp:inline>
        </w:drawing>
      </w:r>
    </w:p>
    <w:p w14:paraId="7471EA9C" w14:textId="11CAADA1" w:rsidR="00181BBB" w:rsidRDefault="00181BBB">
      <w:r w:rsidRPr="00181BBB">
        <w:rPr>
          <w:noProof/>
          <w:lang w:val="en-IN" w:eastAsia="en-IN"/>
        </w:rPr>
        <w:drawing>
          <wp:inline distT="0" distB="0" distL="0" distR="0" wp14:anchorId="21B04C14" wp14:editId="689495CF">
            <wp:extent cx="6858000" cy="231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31775"/>
                    </a:xfrm>
                    <a:prstGeom prst="rect">
                      <a:avLst/>
                    </a:prstGeom>
                  </pic:spPr>
                </pic:pic>
              </a:graphicData>
            </a:graphic>
          </wp:inline>
        </w:drawing>
      </w:r>
    </w:p>
    <w:p w14:paraId="2773BC1A" w14:textId="165F036A" w:rsidR="00181BBB" w:rsidRDefault="00181BBB">
      <w:r w:rsidRPr="00181BBB">
        <w:rPr>
          <w:noProof/>
          <w:lang w:val="en-IN" w:eastAsia="en-IN"/>
        </w:rPr>
        <w:drawing>
          <wp:inline distT="0" distB="0" distL="0" distR="0" wp14:anchorId="62446541" wp14:editId="74ED5EDA">
            <wp:extent cx="3771900"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900" cy="1333500"/>
                    </a:xfrm>
                    <a:prstGeom prst="rect">
                      <a:avLst/>
                    </a:prstGeom>
                  </pic:spPr>
                </pic:pic>
              </a:graphicData>
            </a:graphic>
          </wp:inline>
        </w:drawing>
      </w:r>
    </w:p>
    <w:p w14:paraId="5612B081" w14:textId="07A57A42" w:rsidR="00181BBB" w:rsidRDefault="00181BBB">
      <w:r w:rsidRPr="00181BBB">
        <w:rPr>
          <w:noProof/>
          <w:lang w:val="en-IN" w:eastAsia="en-IN"/>
        </w:rPr>
        <w:lastRenderedPageBreak/>
        <w:drawing>
          <wp:inline distT="0" distB="0" distL="0" distR="0" wp14:anchorId="19D0C8B0" wp14:editId="79AFC5C0">
            <wp:extent cx="5010150" cy="619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619125"/>
                    </a:xfrm>
                    <a:prstGeom prst="rect">
                      <a:avLst/>
                    </a:prstGeom>
                  </pic:spPr>
                </pic:pic>
              </a:graphicData>
            </a:graphic>
          </wp:inline>
        </w:drawing>
      </w:r>
    </w:p>
    <w:p w14:paraId="724FF4FD" w14:textId="28F54E31" w:rsidR="00181BBB" w:rsidRDefault="00181BBB">
      <w:r w:rsidRPr="00181BBB">
        <w:rPr>
          <w:noProof/>
          <w:lang w:val="en-IN" w:eastAsia="en-IN"/>
        </w:rPr>
        <w:drawing>
          <wp:inline distT="0" distB="0" distL="0" distR="0" wp14:anchorId="7F73DC29" wp14:editId="1AD21871">
            <wp:extent cx="3629025" cy="1247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1247775"/>
                    </a:xfrm>
                    <a:prstGeom prst="rect">
                      <a:avLst/>
                    </a:prstGeom>
                  </pic:spPr>
                </pic:pic>
              </a:graphicData>
            </a:graphic>
          </wp:inline>
        </w:drawing>
      </w:r>
    </w:p>
    <w:p w14:paraId="65C5726F" w14:textId="1E82F0A9" w:rsidR="00181BBB" w:rsidRDefault="00181BBB">
      <w:r w:rsidRPr="00181BBB">
        <w:rPr>
          <w:noProof/>
          <w:lang w:val="en-IN" w:eastAsia="en-IN"/>
        </w:rPr>
        <w:drawing>
          <wp:inline distT="0" distB="0" distL="0" distR="0" wp14:anchorId="1970AEAE" wp14:editId="12EA08C1">
            <wp:extent cx="4010025" cy="46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466725"/>
                    </a:xfrm>
                    <a:prstGeom prst="rect">
                      <a:avLst/>
                    </a:prstGeom>
                  </pic:spPr>
                </pic:pic>
              </a:graphicData>
            </a:graphic>
          </wp:inline>
        </w:drawing>
      </w:r>
    </w:p>
    <w:p w14:paraId="205756CB" w14:textId="1F03E8C9" w:rsidR="00181BBB" w:rsidRDefault="00181BBB">
      <w:r w:rsidRPr="00181BBB">
        <w:rPr>
          <w:noProof/>
          <w:lang w:val="en-IN" w:eastAsia="en-IN"/>
        </w:rPr>
        <w:lastRenderedPageBreak/>
        <w:drawing>
          <wp:inline distT="0" distB="0" distL="0" distR="0" wp14:anchorId="3C401B79" wp14:editId="026ACB1A">
            <wp:extent cx="4572000" cy="505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5057775"/>
                    </a:xfrm>
                    <a:prstGeom prst="rect">
                      <a:avLst/>
                    </a:prstGeom>
                  </pic:spPr>
                </pic:pic>
              </a:graphicData>
            </a:graphic>
          </wp:inline>
        </w:drawing>
      </w:r>
    </w:p>
    <w:p w14:paraId="74063AA3" w14:textId="6E96BA9B" w:rsidR="00181BBB" w:rsidRDefault="00181BBB">
      <w:r w:rsidRPr="00181BBB">
        <w:rPr>
          <w:noProof/>
          <w:lang w:val="en-IN" w:eastAsia="en-IN"/>
        </w:rPr>
        <w:drawing>
          <wp:inline distT="0" distB="0" distL="0" distR="0" wp14:anchorId="1D1A2B8C" wp14:editId="10054A7E">
            <wp:extent cx="5667375" cy="990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990600"/>
                    </a:xfrm>
                    <a:prstGeom prst="rect">
                      <a:avLst/>
                    </a:prstGeom>
                  </pic:spPr>
                </pic:pic>
              </a:graphicData>
            </a:graphic>
          </wp:inline>
        </w:drawing>
      </w:r>
    </w:p>
    <w:p w14:paraId="76DBCDC6" w14:textId="77777777" w:rsidR="003126F3" w:rsidRDefault="003126F3" w:rsidP="003126F3">
      <w:pPr>
        <w:rPr>
          <w:b/>
          <w:sz w:val="36"/>
          <w:szCs w:val="36"/>
        </w:rPr>
      </w:pPr>
      <w:r w:rsidRPr="00476521">
        <w:rPr>
          <w:b/>
          <w:sz w:val="36"/>
          <w:szCs w:val="36"/>
        </w:rPr>
        <w:t>Training the model</w:t>
      </w:r>
    </w:p>
    <w:p w14:paraId="47603FF1" w14:textId="4B3FEA6F" w:rsidR="00181BBB" w:rsidRDefault="00181BBB">
      <w:r w:rsidRPr="00181BBB">
        <w:rPr>
          <w:noProof/>
          <w:lang w:val="en-IN" w:eastAsia="en-IN"/>
        </w:rPr>
        <w:drawing>
          <wp:inline distT="0" distB="0" distL="0" distR="0" wp14:anchorId="561D3FA3" wp14:editId="104C5BE3">
            <wp:extent cx="6858000" cy="459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459740"/>
                    </a:xfrm>
                    <a:prstGeom prst="rect">
                      <a:avLst/>
                    </a:prstGeom>
                  </pic:spPr>
                </pic:pic>
              </a:graphicData>
            </a:graphic>
          </wp:inline>
        </w:drawing>
      </w:r>
    </w:p>
    <w:p w14:paraId="0EEF7D29" w14:textId="6FDF75C0" w:rsidR="00181BBB" w:rsidRDefault="00181BBB">
      <w:r w:rsidRPr="00181BBB">
        <w:rPr>
          <w:noProof/>
          <w:lang w:val="en-IN" w:eastAsia="en-IN"/>
        </w:rPr>
        <w:lastRenderedPageBreak/>
        <w:drawing>
          <wp:inline distT="0" distB="0" distL="0" distR="0" wp14:anchorId="6DFF50F9" wp14:editId="76D260BB">
            <wp:extent cx="4476750" cy="508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5086350"/>
                    </a:xfrm>
                    <a:prstGeom prst="rect">
                      <a:avLst/>
                    </a:prstGeom>
                  </pic:spPr>
                </pic:pic>
              </a:graphicData>
            </a:graphic>
          </wp:inline>
        </w:drawing>
      </w:r>
    </w:p>
    <w:p w14:paraId="6AB52EF9" w14:textId="1EB7612C" w:rsidR="00181BBB" w:rsidRDefault="00181BBB">
      <w:r w:rsidRPr="00181BBB">
        <w:rPr>
          <w:noProof/>
          <w:lang w:val="en-IN" w:eastAsia="en-IN"/>
        </w:rPr>
        <w:drawing>
          <wp:inline distT="0" distB="0" distL="0" distR="0" wp14:anchorId="2B7BCB1D" wp14:editId="472BF07A">
            <wp:extent cx="5848350" cy="790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48350" cy="790575"/>
                    </a:xfrm>
                    <a:prstGeom prst="rect">
                      <a:avLst/>
                    </a:prstGeom>
                  </pic:spPr>
                </pic:pic>
              </a:graphicData>
            </a:graphic>
          </wp:inline>
        </w:drawing>
      </w:r>
    </w:p>
    <w:p w14:paraId="7C17847C" w14:textId="3F9D7A8E" w:rsidR="00181BBB" w:rsidRDefault="00181BBB">
      <w:r w:rsidRPr="00181BBB">
        <w:rPr>
          <w:noProof/>
          <w:lang w:val="en-IN" w:eastAsia="en-IN"/>
        </w:rPr>
        <w:drawing>
          <wp:inline distT="0" distB="0" distL="0" distR="0" wp14:anchorId="4281C96D" wp14:editId="08192322">
            <wp:extent cx="4610100" cy="1000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100" cy="1000125"/>
                    </a:xfrm>
                    <a:prstGeom prst="rect">
                      <a:avLst/>
                    </a:prstGeom>
                  </pic:spPr>
                </pic:pic>
              </a:graphicData>
            </a:graphic>
          </wp:inline>
        </w:drawing>
      </w:r>
    </w:p>
    <w:p w14:paraId="17738184" w14:textId="58F6A406" w:rsidR="00181BBB" w:rsidRDefault="00181BBB">
      <w:r w:rsidRPr="00181BBB">
        <w:rPr>
          <w:noProof/>
          <w:lang w:val="en-IN" w:eastAsia="en-IN"/>
        </w:rPr>
        <w:lastRenderedPageBreak/>
        <w:drawing>
          <wp:inline distT="0" distB="0" distL="0" distR="0" wp14:anchorId="3E235A7C" wp14:editId="6D530EFA">
            <wp:extent cx="3524250" cy="676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0" cy="676275"/>
                    </a:xfrm>
                    <a:prstGeom prst="rect">
                      <a:avLst/>
                    </a:prstGeom>
                  </pic:spPr>
                </pic:pic>
              </a:graphicData>
            </a:graphic>
          </wp:inline>
        </w:drawing>
      </w:r>
    </w:p>
    <w:p w14:paraId="08FF52AC" w14:textId="0BDBFA7A" w:rsidR="00181BBB" w:rsidRDefault="00181BBB">
      <w:r w:rsidRPr="00181BBB">
        <w:rPr>
          <w:noProof/>
          <w:lang w:val="en-IN" w:eastAsia="en-IN"/>
        </w:rPr>
        <w:drawing>
          <wp:inline distT="0" distB="0" distL="0" distR="0" wp14:anchorId="6E095F5D" wp14:editId="789C5251">
            <wp:extent cx="499110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1100" cy="781050"/>
                    </a:xfrm>
                    <a:prstGeom prst="rect">
                      <a:avLst/>
                    </a:prstGeom>
                  </pic:spPr>
                </pic:pic>
              </a:graphicData>
            </a:graphic>
          </wp:inline>
        </w:drawing>
      </w:r>
    </w:p>
    <w:p w14:paraId="1124CBDA" w14:textId="4FE236D2" w:rsidR="00181BBB" w:rsidRDefault="00181BBB">
      <w:r w:rsidRPr="00181BBB">
        <w:rPr>
          <w:noProof/>
          <w:lang w:val="en-IN" w:eastAsia="en-IN"/>
        </w:rPr>
        <w:drawing>
          <wp:inline distT="0" distB="0" distL="0" distR="0" wp14:anchorId="5D867049" wp14:editId="098E847A">
            <wp:extent cx="4076700" cy="5076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6700" cy="5076825"/>
                    </a:xfrm>
                    <a:prstGeom prst="rect">
                      <a:avLst/>
                    </a:prstGeom>
                  </pic:spPr>
                </pic:pic>
              </a:graphicData>
            </a:graphic>
          </wp:inline>
        </w:drawing>
      </w:r>
    </w:p>
    <w:p w14:paraId="345DF3CD" w14:textId="4E6487F2" w:rsidR="00181BBB" w:rsidRDefault="00181BBB">
      <w:r w:rsidRPr="00181BBB">
        <w:rPr>
          <w:noProof/>
          <w:lang w:val="en-IN" w:eastAsia="en-IN"/>
        </w:rPr>
        <w:lastRenderedPageBreak/>
        <w:drawing>
          <wp:inline distT="0" distB="0" distL="0" distR="0" wp14:anchorId="143064CE" wp14:editId="1F97E544">
            <wp:extent cx="4629150" cy="1009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9150" cy="1009650"/>
                    </a:xfrm>
                    <a:prstGeom prst="rect">
                      <a:avLst/>
                    </a:prstGeom>
                  </pic:spPr>
                </pic:pic>
              </a:graphicData>
            </a:graphic>
          </wp:inline>
        </w:drawing>
      </w:r>
    </w:p>
    <w:p w14:paraId="01C03D5D" w14:textId="2E5B3367" w:rsidR="00181BBB" w:rsidRDefault="00823C8B">
      <w:r w:rsidRPr="00823C8B">
        <w:rPr>
          <w:noProof/>
          <w:lang w:val="en-IN" w:eastAsia="en-IN"/>
        </w:rPr>
        <w:drawing>
          <wp:inline distT="0" distB="0" distL="0" distR="0" wp14:anchorId="26D1FEE6" wp14:editId="612C91D9">
            <wp:extent cx="6057900" cy="1562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57900" cy="1562100"/>
                    </a:xfrm>
                    <a:prstGeom prst="rect">
                      <a:avLst/>
                    </a:prstGeom>
                  </pic:spPr>
                </pic:pic>
              </a:graphicData>
            </a:graphic>
          </wp:inline>
        </w:drawing>
      </w:r>
    </w:p>
    <w:p w14:paraId="7BCFBB33" w14:textId="510E043A" w:rsidR="00823C8B" w:rsidRDefault="00823C8B">
      <w:r w:rsidRPr="00823C8B">
        <w:rPr>
          <w:noProof/>
          <w:lang w:val="en-IN" w:eastAsia="en-IN"/>
        </w:rPr>
        <w:drawing>
          <wp:inline distT="0" distB="0" distL="0" distR="0" wp14:anchorId="5CACC78D" wp14:editId="6B7045FC">
            <wp:extent cx="5638800" cy="78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38800" cy="781050"/>
                    </a:xfrm>
                    <a:prstGeom prst="rect">
                      <a:avLst/>
                    </a:prstGeom>
                  </pic:spPr>
                </pic:pic>
              </a:graphicData>
            </a:graphic>
          </wp:inline>
        </w:drawing>
      </w:r>
    </w:p>
    <w:p w14:paraId="21C51697" w14:textId="51542AAC" w:rsidR="0022069D" w:rsidRDefault="0022069D"/>
    <w:p w14:paraId="24F5DFB4" w14:textId="4F423B39" w:rsidR="0022069D" w:rsidRDefault="0022069D"/>
    <w:p w14:paraId="3AE6E5AE" w14:textId="503A0B15" w:rsidR="0022069D" w:rsidRDefault="0022069D"/>
    <w:p w14:paraId="5DC816BE" w14:textId="1F3392B0" w:rsidR="0022069D" w:rsidRDefault="0022069D"/>
    <w:p w14:paraId="188F26A2" w14:textId="5A618EA5" w:rsidR="0022069D" w:rsidRDefault="0022069D"/>
    <w:p w14:paraId="6BAA42F4" w14:textId="144BF513" w:rsidR="0022069D" w:rsidRDefault="0022069D"/>
    <w:p w14:paraId="41059073" w14:textId="7B5E3AB6" w:rsidR="0022069D" w:rsidRDefault="0022069D"/>
    <w:p w14:paraId="68FF3F4B" w14:textId="1103E38B" w:rsidR="0022069D" w:rsidRDefault="0022069D"/>
    <w:p w14:paraId="5D3CFBF9" w14:textId="3B4C2F57" w:rsidR="0022069D" w:rsidRDefault="0022069D"/>
    <w:p w14:paraId="74C0E296" w14:textId="443A34A6" w:rsidR="0022069D" w:rsidRDefault="0022069D"/>
    <w:p w14:paraId="3A48DAF0" w14:textId="43D90589" w:rsidR="0022069D" w:rsidRDefault="0022069D" w:rsidP="0022069D">
      <w:pPr>
        <w:rPr>
          <w:b/>
          <w:sz w:val="36"/>
          <w:szCs w:val="36"/>
        </w:rPr>
      </w:pPr>
      <w:r w:rsidRPr="0022069D">
        <w:rPr>
          <w:b/>
          <w:sz w:val="36"/>
          <w:szCs w:val="36"/>
        </w:rPr>
        <w:lastRenderedPageBreak/>
        <w:t xml:space="preserve">Data </w:t>
      </w:r>
      <w:proofErr w:type="spellStart"/>
      <w:r w:rsidRPr="0022069D">
        <w:rPr>
          <w:b/>
          <w:sz w:val="36"/>
          <w:szCs w:val="36"/>
        </w:rPr>
        <w:t>Visualisation</w:t>
      </w:r>
      <w:proofErr w:type="spellEnd"/>
    </w:p>
    <w:p w14:paraId="77B639E0" w14:textId="77777777" w:rsidR="003C3871" w:rsidRPr="0022069D" w:rsidRDefault="003C3871" w:rsidP="0022069D">
      <w:pPr>
        <w:rPr>
          <w:b/>
          <w:sz w:val="36"/>
          <w:szCs w:val="36"/>
        </w:rPr>
      </w:pPr>
    </w:p>
    <w:p w14:paraId="08029BC0" w14:textId="31FA6858" w:rsidR="0022069D" w:rsidRDefault="0015298C">
      <w:r w:rsidRPr="0015298C">
        <w:rPr>
          <w:noProof/>
          <w:lang w:val="en-IN" w:eastAsia="en-IN"/>
        </w:rPr>
        <w:drawing>
          <wp:inline distT="0" distB="0" distL="0" distR="0" wp14:anchorId="4AF811E2" wp14:editId="584404C9">
            <wp:extent cx="6858000" cy="3596268"/>
            <wp:effectExtent l="0" t="0" r="0" b="4445"/>
            <wp:docPr id="36" name="Picture 36" descr="C:\Users\Administrator\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ictures\Screenshots\Screenshot (2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3596268"/>
                    </a:xfrm>
                    <a:prstGeom prst="rect">
                      <a:avLst/>
                    </a:prstGeom>
                    <a:noFill/>
                    <a:ln>
                      <a:noFill/>
                    </a:ln>
                  </pic:spPr>
                </pic:pic>
              </a:graphicData>
            </a:graphic>
          </wp:inline>
        </w:drawing>
      </w:r>
    </w:p>
    <w:p w14:paraId="6E81C91D" w14:textId="434950A0" w:rsidR="0015298C" w:rsidRDefault="0015298C"/>
    <w:p w14:paraId="6EA6EDC7" w14:textId="2475055B" w:rsidR="0015298C" w:rsidRDefault="003C3871">
      <w:r w:rsidRPr="003C3871">
        <w:rPr>
          <w:noProof/>
          <w:lang w:val="en-IN" w:eastAsia="en-IN"/>
        </w:rPr>
        <w:lastRenderedPageBreak/>
        <w:drawing>
          <wp:inline distT="0" distB="0" distL="0" distR="0" wp14:anchorId="0A01D9E8" wp14:editId="4AF25F8D">
            <wp:extent cx="6858000" cy="3609840"/>
            <wp:effectExtent l="0" t="0" r="0" b="0"/>
            <wp:docPr id="37" name="Picture 37" descr="C:\Users\Administrator\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Pictures\Screenshots\Screenshot (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3609840"/>
                    </a:xfrm>
                    <a:prstGeom prst="rect">
                      <a:avLst/>
                    </a:prstGeom>
                    <a:noFill/>
                    <a:ln>
                      <a:noFill/>
                    </a:ln>
                  </pic:spPr>
                </pic:pic>
              </a:graphicData>
            </a:graphic>
          </wp:inline>
        </w:drawing>
      </w:r>
    </w:p>
    <w:p w14:paraId="385B358C" w14:textId="18BB4E9F" w:rsidR="003C3871" w:rsidRDefault="003C3871"/>
    <w:p w14:paraId="54FD99FB" w14:textId="1A5F1A65" w:rsidR="002E0591" w:rsidRDefault="003C3871">
      <w:r w:rsidRPr="003C3871">
        <w:rPr>
          <w:noProof/>
          <w:lang w:val="en-IN" w:eastAsia="en-IN"/>
        </w:rPr>
        <w:drawing>
          <wp:inline distT="0" distB="0" distL="0" distR="0" wp14:anchorId="1AC5577C" wp14:editId="1180B6F5">
            <wp:extent cx="6858000" cy="3574179"/>
            <wp:effectExtent l="0" t="0" r="0" b="7620"/>
            <wp:docPr id="38" name="Picture 38" descr="C:\Users\Administrator\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Pictures\Screenshots\Screenshot (2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0" cy="3574179"/>
                    </a:xfrm>
                    <a:prstGeom prst="rect">
                      <a:avLst/>
                    </a:prstGeom>
                    <a:noFill/>
                    <a:ln>
                      <a:noFill/>
                    </a:ln>
                  </pic:spPr>
                </pic:pic>
              </a:graphicData>
            </a:graphic>
          </wp:inline>
        </w:drawing>
      </w:r>
    </w:p>
    <w:p w14:paraId="1D37DBC5" w14:textId="77777777" w:rsidR="0022069D" w:rsidRDefault="0022069D"/>
    <w:p w14:paraId="2AF1CDA8" w14:textId="77777777" w:rsidR="003126F3" w:rsidRPr="00476521" w:rsidRDefault="003126F3" w:rsidP="003126F3">
      <w:pPr>
        <w:rPr>
          <w:b/>
          <w:sz w:val="36"/>
          <w:szCs w:val="36"/>
        </w:rPr>
      </w:pPr>
      <w:r w:rsidRPr="00476521">
        <w:rPr>
          <w:b/>
          <w:sz w:val="36"/>
          <w:szCs w:val="36"/>
        </w:rPr>
        <w:t>Conclusion</w:t>
      </w:r>
    </w:p>
    <w:p w14:paraId="250178B9" w14:textId="7994E4B8" w:rsidR="00823C8B" w:rsidRDefault="00823C8B">
      <w:r w:rsidRPr="00823C8B">
        <w:rPr>
          <w:noProof/>
          <w:lang w:val="en-IN" w:eastAsia="en-IN"/>
        </w:rPr>
        <w:drawing>
          <wp:inline distT="0" distB="0" distL="0" distR="0" wp14:anchorId="01722A31" wp14:editId="7410A875">
            <wp:extent cx="6858000" cy="382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58000" cy="382905"/>
                    </a:xfrm>
                    <a:prstGeom prst="rect">
                      <a:avLst/>
                    </a:prstGeom>
                  </pic:spPr>
                </pic:pic>
              </a:graphicData>
            </a:graphic>
          </wp:inline>
        </w:drawing>
      </w:r>
    </w:p>
    <w:p w14:paraId="56BE4412" w14:textId="0CCB1EA8" w:rsidR="00823C8B" w:rsidRDefault="00823C8B">
      <w:r w:rsidRPr="00823C8B">
        <w:rPr>
          <w:noProof/>
          <w:lang w:val="en-IN" w:eastAsia="en-IN"/>
        </w:rPr>
        <w:drawing>
          <wp:inline distT="0" distB="0" distL="0" distR="0" wp14:anchorId="2867809B" wp14:editId="25BD87DC">
            <wp:extent cx="5000625" cy="1609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00625" cy="1609725"/>
                    </a:xfrm>
                    <a:prstGeom prst="rect">
                      <a:avLst/>
                    </a:prstGeom>
                  </pic:spPr>
                </pic:pic>
              </a:graphicData>
            </a:graphic>
          </wp:inline>
        </w:drawing>
      </w:r>
    </w:p>
    <w:p w14:paraId="6763CC20" w14:textId="69F12773" w:rsidR="00823C8B" w:rsidRDefault="00823C8B">
      <w:r w:rsidRPr="00823C8B">
        <w:rPr>
          <w:noProof/>
          <w:lang w:val="en-IN" w:eastAsia="en-IN"/>
        </w:rPr>
        <w:drawing>
          <wp:inline distT="0" distB="0" distL="0" distR="0" wp14:anchorId="4969BC1E" wp14:editId="66A3DB9F">
            <wp:extent cx="6858000" cy="4864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486410"/>
                    </a:xfrm>
                    <a:prstGeom prst="rect">
                      <a:avLst/>
                    </a:prstGeom>
                  </pic:spPr>
                </pic:pic>
              </a:graphicData>
            </a:graphic>
          </wp:inline>
        </w:drawing>
      </w:r>
    </w:p>
    <w:p w14:paraId="63836195" w14:textId="0FC66467" w:rsidR="00823C8B" w:rsidRDefault="00823C8B">
      <w:r w:rsidRPr="00823C8B">
        <w:rPr>
          <w:noProof/>
          <w:lang w:val="en-IN" w:eastAsia="en-IN"/>
        </w:rPr>
        <w:drawing>
          <wp:inline distT="0" distB="0" distL="0" distR="0" wp14:anchorId="29FFF556" wp14:editId="5505EC9C">
            <wp:extent cx="6858000" cy="4914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491490"/>
                    </a:xfrm>
                    <a:prstGeom prst="rect">
                      <a:avLst/>
                    </a:prstGeom>
                  </pic:spPr>
                </pic:pic>
              </a:graphicData>
            </a:graphic>
          </wp:inline>
        </w:drawing>
      </w:r>
    </w:p>
    <w:sectPr w:rsidR="00823C8B">
      <w:footerReference w:type="default" r:id="rId45"/>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C18BF" w14:textId="77777777" w:rsidR="00205875" w:rsidRDefault="00205875">
      <w:pPr>
        <w:spacing w:after="0" w:line="240" w:lineRule="auto"/>
      </w:pPr>
      <w:r>
        <w:separator/>
      </w:r>
    </w:p>
  </w:endnote>
  <w:endnote w:type="continuationSeparator" w:id="0">
    <w:p w14:paraId="0A850765" w14:textId="77777777" w:rsidR="00205875" w:rsidRDefault="00205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B091E" w14:textId="0CFA02F4" w:rsidR="002A792A" w:rsidRDefault="00383565">
    <w:pPr>
      <w:pStyle w:val="Footer"/>
    </w:pPr>
    <w:r w:rsidRPr="00383565">
      <w:rPr>
        <w:color w:val="262626" w:themeColor="text1" w:themeTint="D9"/>
      </w:rPr>
      <w:t>Guidance: The Siddhivinayak Sir</w:t>
    </w:r>
    <w:r w:rsidR="004548D6">
      <w:ptab w:relativeTo="margin" w:alignment="right" w:leader="none"/>
    </w:r>
    <w:r w:rsidR="004548D6">
      <w:fldChar w:fldCharType="begin"/>
    </w:r>
    <w:r w:rsidR="004548D6">
      <w:instrText xml:space="preserve"> PAGE   \* MERGEFORMAT </w:instrText>
    </w:r>
    <w:r w:rsidR="004548D6">
      <w:fldChar w:fldCharType="separate"/>
    </w:r>
    <w:r w:rsidR="00B42F86">
      <w:rPr>
        <w:noProof/>
      </w:rPr>
      <w:t>3</w:t>
    </w:r>
    <w:r w:rsidR="004548D6">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E6112" w14:textId="77777777" w:rsidR="00205875" w:rsidRDefault="00205875">
      <w:pPr>
        <w:spacing w:after="0" w:line="240" w:lineRule="auto"/>
      </w:pPr>
      <w:r>
        <w:separator/>
      </w:r>
    </w:p>
  </w:footnote>
  <w:footnote w:type="continuationSeparator" w:id="0">
    <w:p w14:paraId="7119B1D0" w14:textId="77777777" w:rsidR="00205875" w:rsidRDefault="00205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16"/>
  </w:num>
  <w:num w:numId="5">
    <w:abstractNumId w:val="7"/>
    <w:lvlOverride w:ilvl="0">
      <w:startOverride w:val="1"/>
    </w:lvlOverride>
  </w:num>
  <w:num w:numId="6">
    <w:abstractNumId w:val="7"/>
    <w:lvlOverride w:ilvl="0">
      <w:startOverride w:val="1"/>
    </w:lvlOverride>
  </w:num>
  <w:num w:numId="7">
    <w:abstractNumId w:val="13"/>
  </w:num>
  <w:num w:numId="8">
    <w:abstractNumId w:val="17"/>
  </w:num>
  <w:num w:numId="9">
    <w:abstractNumId w:val="10"/>
  </w:num>
  <w:num w:numId="10">
    <w:abstractNumId w:val="20"/>
  </w:num>
  <w:num w:numId="11">
    <w:abstractNumId w:val="23"/>
  </w:num>
  <w:num w:numId="12">
    <w:abstractNumId w:val="23"/>
    <w:lvlOverride w:ilvl="0">
      <w:startOverride w:val="1"/>
    </w:lvlOverride>
  </w:num>
  <w:num w:numId="13">
    <w:abstractNumId w:val="12"/>
  </w:num>
  <w:num w:numId="14">
    <w:abstractNumId w:val="12"/>
    <w:lvlOverride w:ilvl="0">
      <w:startOverride w:val="1"/>
    </w:lvlOverride>
  </w:num>
  <w:num w:numId="15">
    <w:abstractNumId w:val="14"/>
  </w:num>
  <w:num w:numId="16">
    <w:abstractNumId w:val="14"/>
    <w:lvlOverride w:ilvl="0">
      <w:startOverride w:val="1"/>
    </w:lvlOverride>
  </w:num>
  <w:num w:numId="17">
    <w:abstractNumId w:val="21"/>
  </w:num>
  <w:num w:numId="18">
    <w:abstractNumId w:val="21"/>
    <w:lvlOverride w:ilvl="0">
      <w:startOverride w:val="1"/>
    </w:lvlOverride>
  </w:num>
  <w:num w:numId="19">
    <w:abstractNumId w:val="23"/>
  </w:num>
  <w:num w:numId="20">
    <w:abstractNumId w:val="23"/>
  </w:num>
  <w:num w:numId="21">
    <w:abstractNumId w:val="13"/>
    <w:lvlOverride w:ilvl="0">
      <w:startOverride w:val="1"/>
    </w:lvlOverride>
  </w:num>
  <w:num w:numId="22">
    <w:abstractNumId w:val="13"/>
    <w:lvlOverride w:ilvl="0">
      <w:startOverride w:val="1"/>
    </w:lvlOverride>
  </w:num>
  <w:num w:numId="23">
    <w:abstractNumId w:val="23"/>
    <w:lvlOverride w:ilvl="0">
      <w:startOverride w:val="1"/>
    </w:lvlOverride>
  </w:num>
  <w:num w:numId="24">
    <w:abstractNumId w:val="18"/>
  </w:num>
  <w:num w:numId="25">
    <w:abstractNumId w:val="14"/>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2"/>
  </w:num>
  <w:num w:numId="36">
    <w:abstractNumId w:val="19"/>
  </w:num>
  <w:num w:numId="37">
    <w:abstractNumId w:val="1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231"/>
    <w:rsid w:val="000303C2"/>
    <w:rsid w:val="00071A33"/>
    <w:rsid w:val="0008087C"/>
    <w:rsid w:val="00082484"/>
    <w:rsid w:val="000A0F81"/>
    <w:rsid w:val="000A696F"/>
    <w:rsid w:val="00102801"/>
    <w:rsid w:val="0015298C"/>
    <w:rsid w:val="00181BBB"/>
    <w:rsid w:val="001E35FF"/>
    <w:rsid w:val="001F6AB2"/>
    <w:rsid w:val="00205875"/>
    <w:rsid w:val="0022069D"/>
    <w:rsid w:val="00271EDB"/>
    <w:rsid w:val="002A501A"/>
    <w:rsid w:val="002A792A"/>
    <w:rsid w:val="002D0FD4"/>
    <w:rsid w:val="002E0591"/>
    <w:rsid w:val="003126F3"/>
    <w:rsid w:val="00336654"/>
    <w:rsid w:val="003638E9"/>
    <w:rsid w:val="00381231"/>
    <w:rsid w:val="00383565"/>
    <w:rsid w:val="00387081"/>
    <w:rsid w:val="003C3871"/>
    <w:rsid w:val="004223A9"/>
    <w:rsid w:val="004548D6"/>
    <w:rsid w:val="004B5EAA"/>
    <w:rsid w:val="005B653B"/>
    <w:rsid w:val="005C17AF"/>
    <w:rsid w:val="005F6ACD"/>
    <w:rsid w:val="006205F4"/>
    <w:rsid w:val="006D480F"/>
    <w:rsid w:val="006F07D7"/>
    <w:rsid w:val="007F7A7C"/>
    <w:rsid w:val="00823C88"/>
    <w:rsid w:val="00823C8B"/>
    <w:rsid w:val="008B4B02"/>
    <w:rsid w:val="009A2858"/>
    <w:rsid w:val="00A32A28"/>
    <w:rsid w:val="00AB08ED"/>
    <w:rsid w:val="00AB17FC"/>
    <w:rsid w:val="00B42F86"/>
    <w:rsid w:val="00B709C2"/>
    <w:rsid w:val="00BD4E5D"/>
    <w:rsid w:val="00BF2918"/>
    <w:rsid w:val="00BF6546"/>
    <w:rsid w:val="00C3688B"/>
    <w:rsid w:val="00C40E10"/>
    <w:rsid w:val="00C72B2A"/>
    <w:rsid w:val="00CC7383"/>
    <w:rsid w:val="00D34246"/>
    <w:rsid w:val="00D37535"/>
    <w:rsid w:val="00E47358"/>
    <w:rsid w:val="00E814A4"/>
    <w:rsid w:val="00F06BBE"/>
    <w:rsid w:val="00F801D7"/>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7D6E7"/>
  <w15:chartTrackingRefBased/>
  <w15:docId w15:val="{A4F84F1C-CAEB-4724-A6DC-89C48F87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rti5863@gmail.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siddhivinayakphulwadkar@gmail.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DB05C3548147889FB46270CCF6C6CA"/>
        <w:category>
          <w:name w:val="General"/>
          <w:gallery w:val="placeholder"/>
        </w:category>
        <w:types>
          <w:type w:val="bbPlcHdr"/>
        </w:types>
        <w:behaviors>
          <w:behavior w:val="content"/>
        </w:behaviors>
        <w:guid w:val="{6E044D7E-618C-4750-A869-E79E3D025455}"/>
      </w:docPartPr>
      <w:docPartBody>
        <w:p w:rsidR="00E01B1A" w:rsidRDefault="00033FBA">
          <w:pPr>
            <w:pStyle w:val="15DB05C3548147889FB46270CCF6C6CA"/>
          </w:pPr>
          <w:r>
            <w:t>Date</w:t>
          </w:r>
        </w:p>
      </w:docPartBody>
    </w:docPart>
    <w:docPart>
      <w:docPartPr>
        <w:name w:val="502B3E04A37F4F5596E917CAF4114486"/>
        <w:category>
          <w:name w:val="General"/>
          <w:gallery w:val="placeholder"/>
        </w:category>
        <w:types>
          <w:type w:val="bbPlcHdr"/>
        </w:types>
        <w:behaviors>
          <w:behavior w:val="content"/>
        </w:behaviors>
        <w:guid w:val="{6301FDBA-DD40-49A5-B58B-4B700AB545F9}"/>
      </w:docPartPr>
      <w:docPartBody>
        <w:p w:rsidR="00E01B1A" w:rsidRDefault="00033FBA">
          <w:pPr>
            <w:pStyle w:val="502B3E04A37F4F5596E917CAF4114486"/>
          </w:pPr>
          <w:r>
            <w:t>Start Date</w:t>
          </w:r>
        </w:p>
      </w:docPartBody>
    </w:docPart>
    <w:docPart>
      <w:docPartPr>
        <w:name w:val="FD471B8B435943CEB9072BBFE7C26FA6"/>
        <w:category>
          <w:name w:val="General"/>
          <w:gallery w:val="placeholder"/>
        </w:category>
        <w:types>
          <w:type w:val="bbPlcHdr"/>
        </w:types>
        <w:behaviors>
          <w:behavior w:val="content"/>
        </w:behaviors>
        <w:guid w:val="{8D5B4255-617F-461F-A528-5D13360BFE66}"/>
      </w:docPartPr>
      <w:docPartBody>
        <w:p w:rsidR="00E01B1A" w:rsidRDefault="00033FBA">
          <w:pPr>
            <w:pStyle w:val="FD471B8B435943CEB9072BBFE7C26FA6"/>
          </w:pPr>
          <w:r>
            <w:t>-</w:t>
          </w:r>
        </w:p>
      </w:docPartBody>
    </w:docPart>
    <w:docPart>
      <w:docPartPr>
        <w:name w:val="CA62889583234C0F97E1309CBADF1137"/>
        <w:category>
          <w:name w:val="General"/>
          <w:gallery w:val="placeholder"/>
        </w:category>
        <w:types>
          <w:type w:val="bbPlcHdr"/>
        </w:types>
        <w:behaviors>
          <w:behavior w:val="content"/>
        </w:behaviors>
        <w:guid w:val="{E7BEB61B-8B84-4398-8463-DB6D76F512F5}"/>
      </w:docPartPr>
      <w:docPartBody>
        <w:p w:rsidR="00E01B1A" w:rsidRDefault="00033FBA">
          <w:pPr>
            <w:pStyle w:val="CA62889583234C0F97E1309CBADF1137"/>
          </w:pPr>
          <w:r>
            <w:t>End Date</w:t>
          </w:r>
        </w:p>
      </w:docPartBody>
    </w:docPart>
    <w:docPart>
      <w:docPartPr>
        <w:name w:val="636E3797258A402BA0A0BD5C2C54B91F"/>
        <w:category>
          <w:name w:val="General"/>
          <w:gallery w:val="placeholder"/>
        </w:category>
        <w:types>
          <w:type w:val="bbPlcHdr"/>
        </w:types>
        <w:behaviors>
          <w:behavior w:val="content"/>
        </w:behaviors>
        <w:guid w:val="{BC1E233F-C278-4A8E-85A9-8F80AFA78CB6}"/>
      </w:docPartPr>
      <w:docPartBody>
        <w:p w:rsidR="00E01B1A" w:rsidRDefault="00033FBA">
          <w:pPr>
            <w:pStyle w:val="636E3797258A402BA0A0BD5C2C54B91F"/>
          </w:pPr>
          <w:r>
            <w:t>Milestones accomplished the week of</w:t>
          </w:r>
        </w:p>
      </w:docPartBody>
    </w:docPart>
    <w:docPart>
      <w:docPartPr>
        <w:name w:val="71C928FF34AB4117809FA9BFDF22F376"/>
        <w:category>
          <w:name w:val="General"/>
          <w:gallery w:val="placeholder"/>
        </w:category>
        <w:types>
          <w:type w:val="bbPlcHdr"/>
        </w:types>
        <w:behaviors>
          <w:behavior w:val="content"/>
        </w:behaviors>
        <w:guid w:val="{3DCC87A1-3B16-4AEC-8C13-64D7259F2467}"/>
      </w:docPartPr>
      <w:docPartBody>
        <w:p w:rsidR="00E01B1A" w:rsidRDefault="00033FBA">
          <w:pPr>
            <w:pStyle w:val="71C928FF34AB4117809FA9BFDF22F376"/>
          </w:pPr>
          <w:r>
            <w:t>Start Date</w:t>
          </w:r>
        </w:p>
      </w:docPartBody>
    </w:docPart>
    <w:docPart>
      <w:docPartPr>
        <w:name w:val="BC066120DDA04210A78962D54B4F4018"/>
        <w:category>
          <w:name w:val="General"/>
          <w:gallery w:val="placeholder"/>
        </w:category>
        <w:types>
          <w:type w:val="bbPlcHdr"/>
        </w:types>
        <w:behaviors>
          <w:behavior w:val="content"/>
        </w:behaviors>
        <w:guid w:val="{F8E0CB64-EF58-43AC-8670-FADBC3AFA595}"/>
      </w:docPartPr>
      <w:docPartBody>
        <w:p w:rsidR="00E01B1A" w:rsidRDefault="00033FBA">
          <w:pPr>
            <w:pStyle w:val="BC066120DDA04210A78962D54B4F4018"/>
          </w:pPr>
          <w:r>
            <w:t>-</w:t>
          </w:r>
        </w:p>
      </w:docPartBody>
    </w:docPart>
    <w:docPart>
      <w:docPartPr>
        <w:name w:val="F9D4EDA899EE42B486D33361071794F6"/>
        <w:category>
          <w:name w:val="General"/>
          <w:gallery w:val="placeholder"/>
        </w:category>
        <w:types>
          <w:type w:val="bbPlcHdr"/>
        </w:types>
        <w:behaviors>
          <w:behavior w:val="content"/>
        </w:behaviors>
        <w:guid w:val="{EEC0BA70-3011-4C85-8A19-6D0440AE10A2}"/>
      </w:docPartPr>
      <w:docPartBody>
        <w:p w:rsidR="00E01B1A" w:rsidRDefault="00033FBA">
          <w:pPr>
            <w:pStyle w:val="F9D4EDA899EE42B486D33361071794F6"/>
          </w:pPr>
          <w:r>
            <w:t>End Date</w:t>
          </w:r>
        </w:p>
      </w:docPartBody>
    </w:docPart>
    <w:docPart>
      <w:docPartPr>
        <w:name w:val="719EE8A57A614EA98E858E4CD7F0831C"/>
        <w:category>
          <w:name w:val="General"/>
          <w:gallery w:val="placeholder"/>
        </w:category>
        <w:types>
          <w:type w:val="bbPlcHdr"/>
        </w:types>
        <w:behaviors>
          <w:behavior w:val="content"/>
        </w:behaviors>
        <w:guid w:val="{0D251CC4-1C0F-4CC3-9F88-8D57977D1462}"/>
      </w:docPartPr>
      <w:docPartBody>
        <w:p w:rsidR="00E01B1A" w:rsidRDefault="00033FBA">
          <w:pPr>
            <w:pStyle w:val="719EE8A57A614EA98E858E4CD7F0831C"/>
          </w:pPr>
          <w:r>
            <w:t>Contact Information</w:t>
          </w:r>
        </w:p>
      </w:docPartBody>
    </w:docPart>
    <w:docPart>
      <w:docPartPr>
        <w:name w:val="37C1F61CEE0148CAB4ABB2D4A08C022A"/>
        <w:category>
          <w:name w:val="General"/>
          <w:gallery w:val="placeholder"/>
        </w:category>
        <w:types>
          <w:type w:val="bbPlcHdr"/>
        </w:types>
        <w:behaviors>
          <w:behavior w:val="content"/>
        </w:behaviors>
        <w:guid w:val="{94566676-ACF5-47DA-850A-E5B466BF9CCB}"/>
      </w:docPartPr>
      <w:docPartBody>
        <w:p w:rsidR="00E01B1A" w:rsidRDefault="00033FBA">
          <w:pPr>
            <w:pStyle w:val="37C1F61CEE0148CAB4ABB2D4A08C022A"/>
          </w:pPr>
          <w:r>
            <w:t>Mobile:</w:t>
          </w:r>
        </w:p>
      </w:docPartBody>
    </w:docPart>
    <w:docPart>
      <w:docPartPr>
        <w:name w:val="3CD27C71C4D9463E972918C0321AB824"/>
        <w:category>
          <w:name w:val="General"/>
          <w:gallery w:val="placeholder"/>
        </w:category>
        <w:types>
          <w:type w:val="bbPlcHdr"/>
        </w:types>
        <w:behaviors>
          <w:behavior w:val="content"/>
        </w:behaviors>
        <w:guid w:val="{8C261879-7EB6-4F48-A8B8-E40267C1C45E}"/>
      </w:docPartPr>
      <w:docPartBody>
        <w:p w:rsidR="00E01B1A" w:rsidRDefault="00033FBA">
          <w:pPr>
            <w:pStyle w:val="3CD27C71C4D9463E972918C0321AB824"/>
          </w:pPr>
          <w:r>
            <w:t>Email:</w:t>
          </w:r>
        </w:p>
      </w:docPartBody>
    </w:docPart>
    <w:docPart>
      <w:docPartPr>
        <w:name w:val="D3420F2E310D48A9AD4EF2823EB489D9"/>
        <w:category>
          <w:name w:val="General"/>
          <w:gallery w:val="placeholder"/>
        </w:category>
        <w:types>
          <w:type w:val="bbPlcHdr"/>
        </w:types>
        <w:behaviors>
          <w:behavior w:val="content"/>
        </w:behaviors>
        <w:guid w:val="{47B7A2B4-B0F6-43A2-9B87-B1D719E1D018}"/>
      </w:docPartPr>
      <w:docPartBody>
        <w:p w:rsidR="00E01B1A" w:rsidRDefault="00033FBA">
          <w:pPr>
            <w:pStyle w:val="D3420F2E310D48A9AD4EF2823EB489D9"/>
          </w:pPr>
          <w:r>
            <w:rPr>
              <w:rStyle w:val="Strong"/>
            </w:rPr>
            <w:t>Client Project Champion</w:t>
          </w:r>
        </w:p>
      </w:docPartBody>
    </w:docPart>
    <w:docPart>
      <w:docPartPr>
        <w:name w:val="CFAAA159A6A64F3B8C44E2D7F6F63030"/>
        <w:category>
          <w:name w:val="General"/>
          <w:gallery w:val="placeholder"/>
        </w:category>
        <w:types>
          <w:type w:val="bbPlcHdr"/>
        </w:types>
        <w:behaviors>
          <w:behavior w:val="content"/>
        </w:behaviors>
        <w:guid w:val="{6F1AE3F2-F346-45A6-9B32-FEE6CE0DD312}"/>
      </w:docPartPr>
      <w:docPartBody>
        <w:p w:rsidR="00E01B1A" w:rsidRDefault="00033FBA">
          <w:pPr>
            <w:pStyle w:val="CFAAA159A6A64F3B8C44E2D7F6F63030"/>
          </w:pPr>
          <w:r>
            <w:t>Mobile:</w:t>
          </w:r>
        </w:p>
      </w:docPartBody>
    </w:docPart>
    <w:docPart>
      <w:docPartPr>
        <w:name w:val="76F1D061550F429FBCCF2571AF991CB4"/>
        <w:category>
          <w:name w:val="General"/>
          <w:gallery w:val="placeholder"/>
        </w:category>
        <w:types>
          <w:type w:val="bbPlcHdr"/>
        </w:types>
        <w:behaviors>
          <w:behavior w:val="content"/>
        </w:behaviors>
        <w:guid w:val="{35B4FA88-1A4A-4A46-B93A-BA8C983FAD2E}"/>
      </w:docPartPr>
      <w:docPartBody>
        <w:p w:rsidR="00E01B1A" w:rsidRDefault="00033FBA">
          <w:pPr>
            <w:pStyle w:val="76F1D061550F429FBCCF2571AF991CB4"/>
          </w:pPr>
          <w:r>
            <w:t>Email:</w:t>
          </w:r>
        </w:p>
      </w:docPartBody>
    </w:docPart>
    <w:docPart>
      <w:docPartPr>
        <w:name w:val="DF17719A417349F0AE6A4C1164C6A9D5"/>
        <w:category>
          <w:name w:val="General"/>
          <w:gallery w:val="placeholder"/>
        </w:category>
        <w:types>
          <w:type w:val="bbPlcHdr"/>
        </w:types>
        <w:behaviors>
          <w:behavior w:val="content"/>
        </w:behaviors>
        <w:guid w:val="{F36DBF61-C363-4D9F-B9F2-980A87E90391}"/>
      </w:docPartPr>
      <w:docPartBody>
        <w:p w:rsidR="00E01B1A" w:rsidRDefault="00033FBA">
          <w:pPr>
            <w:pStyle w:val="DF17719A417349F0AE6A4C1164C6A9D5"/>
          </w:pPr>
          <w:r>
            <w:t>Project 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1B3"/>
    <w:rsid w:val="00033FBA"/>
    <w:rsid w:val="006B01B3"/>
    <w:rsid w:val="0079493A"/>
    <w:rsid w:val="00CB39A6"/>
    <w:rsid w:val="00E0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A0F73624646B1B50C8803E88AFB2C">
    <w:name w:val="704A0F73624646B1B50C8803E88AFB2C"/>
  </w:style>
  <w:style w:type="paragraph" w:customStyle="1" w:styleId="4B717E5AC0074EBD921AB978B18E2B23">
    <w:name w:val="4B717E5AC0074EBD921AB978B18E2B23"/>
  </w:style>
  <w:style w:type="character" w:styleId="Strong">
    <w:name w:val="Strong"/>
    <w:basedOn w:val="DefaultParagraphFont"/>
    <w:uiPriority w:val="4"/>
    <w:unhideWhenUsed/>
    <w:qFormat/>
    <w:rPr>
      <w:b/>
      <w:bCs/>
    </w:rPr>
  </w:style>
  <w:style w:type="paragraph" w:customStyle="1" w:styleId="ACD26D89A46B4E829D65A0B43ED244D9">
    <w:name w:val="ACD26D89A46B4E829D65A0B43ED244D9"/>
  </w:style>
  <w:style w:type="paragraph" w:customStyle="1" w:styleId="852B630056004F398392C4C48A2E3AEB">
    <w:name w:val="852B630056004F398392C4C48A2E3AEB"/>
  </w:style>
  <w:style w:type="paragraph" w:customStyle="1" w:styleId="BF1951D008F5423394C3534D3F5A1ECA">
    <w:name w:val="BF1951D008F5423394C3534D3F5A1ECA"/>
  </w:style>
  <w:style w:type="paragraph" w:customStyle="1" w:styleId="15DB05C3548147889FB46270CCF6C6CA">
    <w:name w:val="15DB05C3548147889FB46270CCF6C6CA"/>
  </w:style>
  <w:style w:type="paragraph" w:customStyle="1" w:styleId="98D013DF8F62497A8444DF466F5422CD">
    <w:name w:val="98D013DF8F62497A8444DF466F5422CD"/>
  </w:style>
  <w:style w:type="paragraph" w:customStyle="1" w:styleId="55DEE2576025413D80C9C65F28280764">
    <w:name w:val="55DEE2576025413D80C9C65F28280764"/>
  </w:style>
  <w:style w:type="paragraph" w:customStyle="1" w:styleId="FCF879555CA64C5E87B4D4A0F8BE6865">
    <w:name w:val="FCF879555CA64C5E87B4D4A0F8BE6865"/>
  </w:style>
  <w:style w:type="paragraph" w:customStyle="1" w:styleId="52980B62368D40B89618CBE288941B51">
    <w:name w:val="52980B62368D40B89618CBE288941B51"/>
  </w:style>
  <w:style w:type="paragraph" w:customStyle="1" w:styleId="676FBCB66BF14CB8B0722B6BC3872AFC">
    <w:name w:val="676FBCB66BF14CB8B0722B6BC3872AFC"/>
  </w:style>
  <w:style w:type="paragraph" w:customStyle="1" w:styleId="05815763D9274CBE80E3FFFFB37FBFB0">
    <w:name w:val="05815763D9274CBE80E3FFFFB37FBFB0"/>
  </w:style>
  <w:style w:type="paragraph" w:customStyle="1" w:styleId="2709DBCE812A480FB98762D50709BA19">
    <w:name w:val="2709DBCE812A480FB98762D50709BA19"/>
  </w:style>
  <w:style w:type="paragraph" w:customStyle="1" w:styleId="C38B6707002A440FB18708D43A4CC187">
    <w:name w:val="C38B6707002A440FB18708D43A4CC187"/>
  </w:style>
  <w:style w:type="paragraph" w:customStyle="1" w:styleId="502B3E04A37F4F5596E917CAF4114486">
    <w:name w:val="502B3E04A37F4F5596E917CAF4114486"/>
  </w:style>
  <w:style w:type="paragraph" w:customStyle="1" w:styleId="FD471B8B435943CEB9072BBFE7C26FA6">
    <w:name w:val="FD471B8B435943CEB9072BBFE7C26FA6"/>
  </w:style>
  <w:style w:type="paragraph" w:customStyle="1" w:styleId="CA62889583234C0F97E1309CBADF1137">
    <w:name w:val="CA62889583234C0F97E1309CBADF1137"/>
  </w:style>
  <w:style w:type="paragraph" w:customStyle="1" w:styleId="C57DFA1BB2E641DF8BB7EBDA04DB05A0">
    <w:name w:val="C57DFA1BB2E641DF8BB7EBDA04DB05A0"/>
  </w:style>
  <w:style w:type="paragraph" w:customStyle="1" w:styleId="1746832BB4C743D2863BD5E4BEC09A06">
    <w:name w:val="1746832BB4C743D2863BD5E4BEC09A06"/>
  </w:style>
  <w:style w:type="paragraph" w:customStyle="1" w:styleId="B740262401C244E39AB3A9B4B0543361">
    <w:name w:val="B740262401C244E39AB3A9B4B0543361"/>
  </w:style>
  <w:style w:type="paragraph" w:customStyle="1" w:styleId="FF13038FAF0147E89A6F182484150EEC">
    <w:name w:val="FF13038FAF0147E89A6F182484150EEC"/>
  </w:style>
  <w:style w:type="paragraph" w:customStyle="1" w:styleId="D0AA4366616142A78B9E0C0DE49788D0">
    <w:name w:val="D0AA4366616142A78B9E0C0DE49788D0"/>
  </w:style>
  <w:style w:type="paragraph" w:customStyle="1" w:styleId="20BE5CF7BB9F4BA387335626179C2755">
    <w:name w:val="20BE5CF7BB9F4BA387335626179C2755"/>
  </w:style>
  <w:style w:type="paragraph" w:customStyle="1" w:styleId="887B10763B094DC2ABC8F998C5763B62">
    <w:name w:val="887B10763B094DC2ABC8F998C5763B62"/>
  </w:style>
  <w:style w:type="paragraph" w:customStyle="1" w:styleId="7E4DEC11DAE046F592A823E81A25380C">
    <w:name w:val="7E4DEC11DAE046F592A823E81A25380C"/>
  </w:style>
  <w:style w:type="paragraph" w:customStyle="1" w:styleId="636E3797258A402BA0A0BD5C2C54B91F">
    <w:name w:val="636E3797258A402BA0A0BD5C2C54B91F"/>
  </w:style>
  <w:style w:type="paragraph" w:customStyle="1" w:styleId="71C928FF34AB4117809FA9BFDF22F376">
    <w:name w:val="71C928FF34AB4117809FA9BFDF22F376"/>
  </w:style>
  <w:style w:type="paragraph" w:customStyle="1" w:styleId="BC066120DDA04210A78962D54B4F4018">
    <w:name w:val="BC066120DDA04210A78962D54B4F4018"/>
  </w:style>
  <w:style w:type="paragraph" w:customStyle="1" w:styleId="F9D4EDA899EE42B486D33361071794F6">
    <w:name w:val="F9D4EDA899EE42B486D33361071794F6"/>
  </w:style>
  <w:style w:type="paragraph" w:customStyle="1" w:styleId="091CA948E48541CF8409A3777528EE83">
    <w:name w:val="091CA948E48541CF8409A3777528EE83"/>
  </w:style>
  <w:style w:type="paragraph" w:customStyle="1" w:styleId="2949DDFA21AC44F2BC50868EF62263FA">
    <w:name w:val="2949DDFA21AC44F2BC50868EF62263FA"/>
  </w:style>
  <w:style w:type="paragraph" w:customStyle="1" w:styleId="A485B879535A407F861834996BE6E156">
    <w:name w:val="A485B879535A407F861834996BE6E156"/>
  </w:style>
  <w:style w:type="paragraph" w:customStyle="1" w:styleId="EE3D328E28744BC2817987DF7C979BD3">
    <w:name w:val="EE3D328E28744BC2817987DF7C979BD3"/>
  </w:style>
  <w:style w:type="paragraph" w:customStyle="1" w:styleId="272707E167DB434EA16DCD08127C2859">
    <w:name w:val="272707E167DB434EA16DCD08127C2859"/>
  </w:style>
  <w:style w:type="paragraph" w:customStyle="1" w:styleId="4D230EFD02084745A3A4921BC5D962D0">
    <w:name w:val="4D230EFD02084745A3A4921BC5D962D0"/>
  </w:style>
  <w:style w:type="paragraph" w:customStyle="1" w:styleId="E1913C704A68490FA6496083BF20166C">
    <w:name w:val="E1913C704A68490FA6496083BF20166C"/>
  </w:style>
  <w:style w:type="paragraph" w:customStyle="1" w:styleId="9DF0AB9B0B0F49659A8FA00F155B4CA1">
    <w:name w:val="9DF0AB9B0B0F49659A8FA00F155B4CA1"/>
  </w:style>
  <w:style w:type="paragraph" w:customStyle="1" w:styleId="EF1CDAAC9C6C45DCBD6C5F4683BCAB9C">
    <w:name w:val="EF1CDAAC9C6C45DCBD6C5F4683BCAB9C"/>
  </w:style>
  <w:style w:type="paragraph" w:customStyle="1" w:styleId="719EE8A57A614EA98E858E4CD7F0831C">
    <w:name w:val="719EE8A57A614EA98E858E4CD7F0831C"/>
  </w:style>
  <w:style w:type="paragraph" w:customStyle="1" w:styleId="173195AFB59A40018E00C87E0FB6BF1D">
    <w:name w:val="173195AFB59A40018E00C87E0FB6BF1D"/>
  </w:style>
  <w:style w:type="paragraph" w:customStyle="1" w:styleId="BB6AC431419741D8A66FBB2F59526D72">
    <w:name w:val="BB6AC431419741D8A66FBB2F59526D72"/>
  </w:style>
  <w:style w:type="paragraph" w:customStyle="1" w:styleId="E343C084927744E79ABDD42730B30A54">
    <w:name w:val="E343C084927744E79ABDD42730B30A54"/>
  </w:style>
  <w:style w:type="paragraph" w:customStyle="1" w:styleId="FF717E05488A479FB77F7CA6FB00CAD3">
    <w:name w:val="FF717E05488A479FB77F7CA6FB00CAD3"/>
  </w:style>
  <w:style w:type="paragraph" w:customStyle="1" w:styleId="37C1F61CEE0148CAB4ABB2D4A08C022A">
    <w:name w:val="37C1F61CEE0148CAB4ABB2D4A08C022A"/>
  </w:style>
  <w:style w:type="paragraph" w:customStyle="1" w:styleId="DA8C62E00654412D8FCC1C9DD180F81B">
    <w:name w:val="DA8C62E00654412D8FCC1C9DD180F81B"/>
  </w:style>
  <w:style w:type="paragraph" w:customStyle="1" w:styleId="3CD27C71C4D9463E972918C0321AB824">
    <w:name w:val="3CD27C71C4D9463E972918C0321AB824"/>
  </w:style>
  <w:style w:type="paragraph" w:customStyle="1" w:styleId="51683DFF3B05478BA0BCB7D85222A871">
    <w:name w:val="51683DFF3B05478BA0BCB7D85222A871"/>
  </w:style>
  <w:style w:type="paragraph" w:customStyle="1" w:styleId="D3420F2E310D48A9AD4EF2823EB489D9">
    <w:name w:val="D3420F2E310D48A9AD4EF2823EB489D9"/>
  </w:style>
  <w:style w:type="paragraph" w:customStyle="1" w:styleId="BF3A3DC0ABA24B1CB7EC29D7DA629EAE">
    <w:name w:val="BF3A3DC0ABA24B1CB7EC29D7DA629EAE"/>
  </w:style>
  <w:style w:type="paragraph" w:customStyle="1" w:styleId="CFAAA159A6A64F3B8C44E2D7F6F63030">
    <w:name w:val="CFAAA159A6A64F3B8C44E2D7F6F63030"/>
  </w:style>
  <w:style w:type="paragraph" w:customStyle="1" w:styleId="76F1D061550F429FBCCF2571AF991CB4">
    <w:name w:val="76F1D061550F429FBCCF2571AF991CB4"/>
  </w:style>
  <w:style w:type="paragraph" w:customStyle="1" w:styleId="DF17719A417349F0AE6A4C1164C6A9D5">
    <w:name w:val="DF17719A417349F0AE6A4C1164C6A9D5"/>
  </w:style>
  <w:style w:type="paragraph" w:customStyle="1" w:styleId="1CF010CAE3DB41849BC67EA68474BCB7">
    <w:name w:val="1CF010CAE3DB41849BC67EA68474B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7CEA8-B56D-4106-BD3A-DCF165AC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0</TotalTime>
  <Pages>12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cp:revision>
  <cp:lastPrinted>2023-06-07T21:03:00Z</cp:lastPrinted>
  <dcterms:created xsi:type="dcterms:W3CDTF">2023-06-07T21:12:00Z</dcterms:created>
  <dcterms:modified xsi:type="dcterms:W3CDTF">2023-06-08T15:22:00Z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7196efe3-e1d2-4123-932b-7312635c1317</vt:lpwstr>
  </property>
</Properties>
</file>